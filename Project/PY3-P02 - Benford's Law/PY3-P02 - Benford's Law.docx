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4C155" w14:textId="79B1B14C" w:rsidR="008F6CE2" w:rsidRPr="008F6CE2" w:rsidRDefault="00ED185E" w:rsidP="008F6CE2">
      <w:pPr>
        <w:jc w:val="center"/>
        <w:rPr>
          <w:rFonts w:ascii="Consolas" w:hAnsi="Consolas"/>
          <w:b/>
          <w:sz w:val="28"/>
          <w:szCs w:val="28"/>
        </w:rPr>
      </w:pPr>
      <w:r>
        <w:rPr>
          <w:rFonts w:ascii="Consolas" w:hAnsi="Consolas"/>
          <w:b/>
          <w:sz w:val="28"/>
          <w:szCs w:val="28"/>
        </w:rPr>
        <w:t xml:space="preserve">CIS </w:t>
      </w:r>
      <w:r w:rsidR="00DB31DC">
        <w:rPr>
          <w:rFonts w:ascii="Consolas" w:hAnsi="Consolas"/>
          <w:b/>
          <w:sz w:val="28"/>
          <w:szCs w:val="28"/>
        </w:rPr>
        <w:t>229</w:t>
      </w:r>
      <w:r w:rsidR="008F6CE2" w:rsidRPr="008F6CE2">
        <w:rPr>
          <w:rFonts w:ascii="Consolas" w:hAnsi="Consolas"/>
          <w:b/>
          <w:sz w:val="28"/>
          <w:szCs w:val="28"/>
        </w:rPr>
        <w:t xml:space="preserve"> – </w:t>
      </w:r>
      <w:r w:rsidR="00DB31DC">
        <w:rPr>
          <w:rFonts w:ascii="Consolas" w:hAnsi="Consolas"/>
          <w:b/>
          <w:sz w:val="28"/>
          <w:szCs w:val="28"/>
        </w:rPr>
        <w:t>Python</w:t>
      </w:r>
      <w:r>
        <w:rPr>
          <w:rFonts w:ascii="Consolas" w:hAnsi="Consolas"/>
          <w:b/>
          <w:sz w:val="28"/>
          <w:szCs w:val="28"/>
        </w:rPr>
        <w:t xml:space="preserve"> Programming</w:t>
      </w:r>
      <w:r w:rsidR="008F6CE2" w:rsidRPr="008F6CE2">
        <w:rPr>
          <w:rFonts w:ascii="Consolas" w:hAnsi="Consolas"/>
          <w:b/>
          <w:sz w:val="28"/>
          <w:szCs w:val="28"/>
        </w:rPr>
        <w:t xml:space="preserve"> </w:t>
      </w:r>
      <w:r>
        <w:rPr>
          <w:rFonts w:ascii="Consolas" w:hAnsi="Consolas"/>
          <w:b/>
          <w:sz w:val="28"/>
          <w:szCs w:val="28"/>
        </w:rPr>
        <w:t>–</w:t>
      </w:r>
      <w:r w:rsidR="008F6CE2" w:rsidRPr="008F6CE2">
        <w:rPr>
          <w:rFonts w:ascii="Consolas" w:hAnsi="Consolas"/>
          <w:b/>
          <w:sz w:val="28"/>
          <w:szCs w:val="28"/>
        </w:rPr>
        <w:t xml:space="preserve"> </w:t>
      </w:r>
      <w:r>
        <w:rPr>
          <w:rFonts w:ascii="Consolas" w:hAnsi="Consolas"/>
          <w:b/>
          <w:sz w:val="28"/>
          <w:szCs w:val="28"/>
        </w:rPr>
        <w:t xml:space="preserve">Programming </w:t>
      </w:r>
      <w:r w:rsidR="00EA34F2">
        <w:rPr>
          <w:rFonts w:ascii="Consolas" w:hAnsi="Consolas"/>
          <w:b/>
          <w:sz w:val="28"/>
          <w:szCs w:val="28"/>
        </w:rPr>
        <w:t>Project</w:t>
      </w:r>
    </w:p>
    <w:p w14:paraId="5874C156" w14:textId="43B19F11" w:rsidR="008F6CE2" w:rsidRPr="008F6CE2" w:rsidRDefault="001C175C" w:rsidP="008F6CE2">
      <w:pPr>
        <w:jc w:val="center"/>
        <w:rPr>
          <w:rFonts w:ascii="Consolas" w:hAnsi="Consolas"/>
          <w:sz w:val="28"/>
          <w:szCs w:val="28"/>
        </w:rPr>
      </w:pPr>
      <w:r>
        <w:rPr>
          <w:rFonts w:ascii="Consolas" w:hAnsi="Consolas"/>
          <w:b/>
          <w:sz w:val="28"/>
          <w:szCs w:val="28"/>
        </w:rPr>
        <w:t>Benford’s Law</w:t>
      </w:r>
    </w:p>
    <w:p w14:paraId="5874C157" w14:textId="77777777" w:rsidR="008F6CE2" w:rsidRDefault="008F6CE2" w:rsidP="008F6CE2">
      <w:pPr>
        <w:rPr>
          <w:rFonts w:ascii="Consolas" w:hAnsi="Consolas"/>
          <w:u w:val="single"/>
        </w:rPr>
      </w:pPr>
    </w:p>
    <w:p w14:paraId="5874C158" w14:textId="77777777" w:rsidR="008F6CE2" w:rsidRDefault="008F6CE2" w:rsidP="008F6CE2">
      <w:pPr>
        <w:rPr>
          <w:rFonts w:ascii="Consolas" w:hAnsi="Consolas"/>
        </w:rPr>
      </w:pPr>
      <w:r>
        <w:rPr>
          <w:rFonts w:ascii="Consolas" w:hAnsi="Consolas"/>
          <w:u w:val="single"/>
        </w:rPr>
        <w:t>Overview</w:t>
      </w:r>
    </w:p>
    <w:p w14:paraId="5874C159" w14:textId="5A74035F" w:rsidR="008F6CE2" w:rsidRDefault="005556DF" w:rsidP="008F6CE2">
      <w:pPr>
        <w:rPr>
          <w:rFonts w:ascii="Consolas" w:hAnsi="Consolas"/>
        </w:rPr>
      </w:pPr>
      <w:r>
        <w:rPr>
          <w:rFonts w:ascii="Consolas" w:hAnsi="Consolas"/>
        </w:rPr>
        <w:t xml:space="preserve">In this assignment, </w:t>
      </w:r>
      <w:r w:rsidR="001F1863">
        <w:rPr>
          <w:rFonts w:ascii="Consolas" w:hAnsi="Consolas"/>
        </w:rPr>
        <w:t xml:space="preserve">the student will </w:t>
      </w:r>
      <w:r w:rsidR="001C175C">
        <w:rPr>
          <w:rFonts w:ascii="Consolas" w:hAnsi="Consolas"/>
        </w:rPr>
        <w:t>write a script that heuristically analyzes a series of data files to generate a forgery coefficient based on the mathematical distribution described by Benford’s Law.</w:t>
      </w:r>
    </w:p>
    <w:p w14:paraId="5874C15A" w14:textId="77777777" w:rsidR="005556DF" w:rsidRDefault="005556DF" w:rsidP="008F6CE2">
      <w:pPr>
        <w:rPr>
          <w:rFonts w:ascii="Consolas" w:hAnsi="Consolas"/>
        </w:rPr>
      </w:pPr>
    </w:p>
    <w:p w14:paraId="5874C15B" w14:textId="77777777" w:rsidR="005556DF" w:rsidRDefault="005556DF" w:rsidP="008F6CE2">
      <w:pPr>
        <w:rPr>
          <w:rFonts w:ascii="Consolas" w:hAnsi="Consolas"/>
        </w:rPr>
      </w:pPr>
      <w:r>
        <w:rPr>
          <w:rFonts w:ascii="Consolas" w:hAnsi="Consolas"/>
        </w:rPr>
        <w:t>When completing this assignment, the student should demonstrate mastery of the following concepts:</w:t>
      </w:r>
    </w:p>
    <w:p w14:paraId="5874C15C" w14:textId="77777777" w:rsidR="002255F7" w:rsidRDefault="002255F7" w:rsidP="002255F7">
      <w:pPr>
        <w:pStyle w:val="ListParagraph"/>
        <w:rPr>
          <w:rFonts w:ascii="Consolas" w:hAnsi="Consolas"/>
        </w:rPr>
      </w:pPr>
    </w:p>
    <w:p w14:paraId="5874C15D" w14:textId="58997118" w:rsidR="005556DF" w:rsidRDefault="001C175C" w:rsidP="005556DF">
      <w:pPr>
        <w:pStyle w:val="ListParagraph"/>
        <w:numPr>
          <w:ilvl w:val="0"/>
          <w:numId w:val="1"/>
        </w:numPr>
        <w:rPr>
          <w:rFonts w:ascii="Consolas" w:hAnsi="Consolas"/>
        </w:rPr>
      </w:pPr>
      <w:r>
        <w:rPr>
          <w:rFonts w:ascii="Consolas" w:hAnsi="Consolas"/>
        </w:rPr>
        <w:t>Data File Processing</w:t>
      </w:r>
    </w:p>
    <w:p w14:paraId="5874C161" w14:textId="6F496877" w:rsidR="001F1863" w:rsidRDefault="001C175C" w:rsidP="00DB31DC">
      <w:pPr>
        <w:pStyle w:val="ListParagraph"/>
        <w:numPr>
          <w:ilvl w:val="0"/>
          <w:numId w:val="1"/>
        </w:numPr>
        <w:rPr>
          <w:rFonts w:ascii="Consolas" w:hAnsi="Consolas"/>
        </w:rPr>
      </w:pPr>
      <w:r>
        <w:rPr>
          <w:rFonts w:ascii="Consolas" w:hAnsi="Consolas"/>
        </w:rPr>
        <w:t>Heuristic Analysis Algorithms</w:t>
      </w:r>
    </w:p>
    <w:p w14:paraId="6E399ABC" w14:textId="75D68C50" w:rsidR="001C175C" w:rsidRDefault="001C175C" w:rsidP="00DB31DC">
      <w:pPr>
        <w:pStyle w:val="ListParagraph"/>
        <w:numPr>
          <w:ilvl w:val="0"/>
          <w:numId w:val="1"/>
        </w:numPr>
        <w:rPr>
          <w:rFonts w:ascii="Consolas" w:hAnsi="Consolas"/>
        </w:rPr>
      </w:pPr>
      <w:r>
        <w:rPr>
          <w:rFonts w:ascii="Consolas" w:hAnsi="Consolas"/>
        </w:rPr>
        <w:t>Data File Formatting</w:t>
      </w:r>
    </w:p>
    <w:p w14:paraId="42D1C316" w14:textId="2C4579F9" w:rsidR="001C175C" w:rsidRDefault="001C175C" w:rsidP="00DB31DC">
      <w:pPr>
        <w:pStyle w:val="ListParagraph"/>
        <w:numPr>
          <w:ilvl w:val="0"/>
          <w:numId w:val="1"/>
        </w:numPr>
        <w:rPr>
          <w:rFonts w:ascii="Consolas" w:hAnsi="Consolas"/>
        </w:rPr>
      </w:pPr>
      <w:r>
        <w:rPr>
          <w:rFonts w:ascii="Consolas" w:hAnsi="Consolas"/>
        </w:rPr>
        <w:t>Benford’s Law</w:t>
      </w:r>
    </w:p>
    <w:p w14:paraId="6BB76D9C" w14:textId="77777777" w:rsidR="00DB31DC" w:rsidRPr="001F1863" w:rsidRDefault="00DB31DC" w:rsidP="00DB31DC">
      <w:pPr>
        <w:pStyle w:val="ListParagraph"/>
        <w:rPr>
          <w:rFonts w:ascii="Consolas" w:hAnsi="Consolas"/>
        </w:rPr>
      </w:pPr>
    </w:p>
    <w:p w14:paraId="7940D323" w14:textId="6182BF40" w:rsidR="001C175C" w:rsidRPr="001C175C" w:rsidRDefault="008F6CE2" w:rsidP="001C175C">
      <w:pPr>
        <w:rPr>
          <w:rFonts w:ascii="Consolas" w:hAnsi="Consolas"/>
          <w:u w:val="single"/>
        </w:rPr>
      </w:pPr>
      <w:r>
        <w:rPr>
          <w:rFonts w:ascii="Consolas" w:hAnsi="Consolas"/>
          <w:u w:val="single"/>
        </w:rPr>
        <w:t>Assignment</w:t>
      </w:r>
    </w:p>
    <w:p w14:paraId="46F0F02F" w14:textId="22FF2755" w:rsidR="001C175C" w:rsidRPr="001C175C" w:rsidRDefault="001C175C" w:rsidP="001C175C">
      <w:pPr>
        <w:pStyle w:val="NoSpacing"/>
        <w:rPr>
          <w:rFonts w:ascii="Consolas" w:hAnsi="Consolas"/>
        </w:rPr>
      </w:pPr>
      <w:r w:rsidRPr="001C175C">
        <w:rPr>
          <w:rFonts w:ascii="Consolas" w:hAnsi="Consolas"/>
        </w:rPr>
        <w:t xml:space="preserve">In this assignment, you will be writing a program that uses Benford’s Law to test a file of numbers for potential </w:t>
      </w:r>
      <w:r w:rsidRPr="001C175C">
        <w:rPr>
          <w:rFonts w:ascii="Consolas" w:hAnsi="Consolas"/>
        </w:rPr>
        <w:t>fraudulence</w:t>
      </w:r>
      <w:r w:rsidRPr="001C175C">
        <w:rPr>
          <w:rFonts w:ascii="Consolas" w:hAnsi="Consolas"/>
        </w:rPr>
        <w:t>.  Frank Benford was a 20</w:t>
      </w:r>
      <w:r w:rsidRPr="001C175C">
        <w:rPr>
          <w:rFonts w:ascii="Consolas" w:hAnsi="Consolas"/>
          <w:vertAlign w:val="superscript"/>
        </w:rPr>
        <w:t>th</w:t>
      </w:r>
      <w:r w:rsidRPr="001C175C">
        <w:rPr>
          <w:rFonts w:ascii="Consolas" w:hAnsi="Consolas"/>
        </w:rPr>
        <w:t xml:space="preserve"> century physicist who </w:t>
      </w:r>
      <w:r w:rsidRPr="001C175C">
        <w:rPr>
          <w:rFonts w:ascii="Consolas" w:hAnsi="Consolas"/>
        </w:rPr>
        <w:t>formalized</w:t>
      </w:r>
      <w:r w:rsidRPr="001C175C">
        <w:rPr>
          <w:rFonts w:ascii="Consolas" w:hAnsi="Consolas"/>
        </w:rPr>
        <w:t xml:space="preserve"> a mathematical law to predict the tendency of the first digit on naturally </w:t>
      </w:r>
      <w:r w:rsidRPr="001C175C">
        <w:rPr>
          <w:rFonts w:ascii="Consolas" w:hAnsi="Consolas"/>
        </w:rPr>
        <w:t>occurring</w:t>
      </w:r>
      <w:r w:rsidRPr="001C175C">
        <w:rPr>
          <w:rFonts w:ascii="Consolas" w:hAnsi="Consolas"/>
        </w:rPr>
        <w:t xml:space="preserve"> numeric data.  Intuitive reasoning typically leads most people to believe that when looking at a naturally </w:t>
      </w:r>
      <w:r w:rsidRPr="001C175C">
        <w:rPr>
          <w:rFonts w:ascii="Consolas" w:hAnsi="Consolas"/>
        </w:rPr>
        <w:t>occurring</w:t>
      </w:r>
      <w:r w:rsidRPr="001C175C">
        <w:rPr>
          <w:rFonts w:ascii="Consolas" w:hAnsi="Consolas"/>
        </w:rPr>
        <w:t xml:space="preserve"> set of numbers (i.e. street numbers, zip codes, phone numbers, etc...) the first digit assumes a uniform distribution.  In other words, the chance that a number will start with a 9 (like 9,456) is the same as the chance that a number will start with a 3 (like 35,949).  It turns out that this assumption is incorrect and Benford developed a formal mathematical algorithm to determine a discrete probability distribution for the </w:t>
      </w:r>
      <w:r w:rsidRPr="001C175C">
        <w:rPr>
          <w:rFonts w:ascii="Consolas" w:hAnsi="Consolas"/>
        </w:rPr>
        <w:t>occurrence</w:t>
      </w:r>
      <w:r w:rsidRPr="001C175C">
        <w:rPr>
          <w:rFonts w:ascii="Consolas" w:hAnsi="Consolas"/>
        </w:rPr>
        <w:t xml:space="preserve"> of a number as the first digit:</w:t>
      </w:r>
    </w:p>
    <w:p w14:paraId="243B0854" w14:textId="77777777" w:rsidR="001C175C" w:rsidRDefault="001C175C" w:rsidP="001C175C">
      <w:pPr>
        <w:pStyle w:val="NoSpacing"/>
      </w:pPr>
    </w:p>
    <w:p w14:paraId="07BB3C69" w14:textId="77777777" w:rsidR="001C175C" w:rsidRPr="00071F22" w:rsidRDefault="001C175C" w:rsidP="001C175C">
      <w:pPr>
        <w:pStyle w:val="NoSpacing"/>
        <w:ind w:firstLine="720"/>
        <w:rPr>
          <w:rFonts w:ascii="Courier New" w:hAnsi="Courier New" w:cs="Courier New"/>
          <w:sz w:val="28"/>
          <w:szCs w:val="28"/>
        </w:rPr>
      </w:pPr>
      <w:r w:rsidRPr="00071F22">
        <w:rPr>
          <w:rFonts w:ascii="Courier New" w:hAnsi="Courier New" w:cs="Courier New"/>
          <w:sz w:val="28"/>
          <w:szCs w:val="28"/>
        </w:rPr>
        <w:t>P(d) = log</w:t>
      </w:r>
      <w:r w:rsidRPr="00071F22">
        <w:rPr>
          <w:rFonts w:ascii="Courier New" w:hAnsi="Courier New" w:cs="Courier New"/>
          <w:sz w:val="28"/>
          <w:szCs w:val="28"/>
        </w:rPr>
        <w:softHyphen/>
      </w:r>
      <w:r w:rsidRPr="00071F22">
        <w:rPr>
          <w:rFonts w:ascii="Courier New" w:hAnsi="Courier New" w:cs="Courier New"/>
          <w:sz w:val="28"/>
          <w:szCs w:val="28"/>
          <w:vertAlign w:val="subscript"/>
        </w:rPr>
        <w:t>b</w:t>
      </w:r>
      <w:r w:rsidRPr="00071F22">
        <w:rPr>
          <w:rFonts w:ascii="Courier New" w:hAnsi="Courier New" w:cs="Courier New"/>
          <w:sz w:val="28"/>
          <w:szCs w:val="28"/>
        </w:rPr>
        <w:t>(d + 1) - log</w:t>
      </w:r>
      <w:r w:rsidRPr="00071F22">
        <w:rPr>
          <w:rFonts w:ascii="Courier New" w:hAnsi="Courier New" w:cs="Courier New"/>
          <w:sz w:val="28"/>
          <w:szCs w:val="28"/>
          <w:vertAlign w:val="subscript"/>
        </w:rPr>
        <w:t>b</w:t>
      </w:r>
      <w:r w:rsidRPr="00071F22">
        <w:rPr>
          <w:rFonts w:ascii="Courier New" w:hAnsi="Courier New" w:cs="Courier New"/>
          <w:sz w:val="28"/>
          <w:szCs w:val="28"/>
        </w:rPr>
        <w:t>(d) = log</w:t>
      </w:r>
      <w:r w:rsidRPr="00071F22">
        <w:rPr>
          <w:rFonts w:ascii="Courier New" w:hAnsi="Courier New" w:cs="Courier New"/>
          <w:sz w:val="28"/>
          <w:szCs w:val="28"/>
          <w:vertAlign w:val="subscript"/>
        </w:rPr>
        <w:t>b</w:t>
      </w:r>
      <w:r w:rsidRPr="00071F22">
        <w:rPr>
          <w:rFonts w:ascii="Courier New" w:hAnsi="Courier New" w:cs="Courier New"/>
          <w:sz w:val="28"/>
          <w:szCs w:val="28"/>
        </w:rPr>
        <w:t>(1 + 1/d)</w:t>
      </w:r>
    </w:p>
    <w:p w14:paraId="35093CF8" w14:textId="77777777" w:rsidR="001C175C" w:rsidRPr="00071F22" w:rsidRDefault="001C175C" w:rsidP="001C175C">
      <w:pPr>
        <w:pStyle w:val="NoSpacing"/>
        <w:ind w:firstLine="720"/>
        <w:rPr>
          <w:rFonts w:ascii="Courier New" w:hAnsi="Courier New" w:cs="Courier New"/>
        </w:rPr>
      </w:pPr>
      <w:r w:rsidRPr="00071F22">
        <w:rPr>
          <w:rFonts w:ascii="Courier New" w:hAnsi="Courier New" w:cs="Courier New"/>
        </w:rPr>
        <w:t>d = the value of the digit being speculated about</w:t>
      </w:r>
    </w:p>
    <w:p w14:paraId="3E74D21B" w14:textId="77777777" w:rsidR="001C175C" w:rsidRPr="00071F22" w:rsidRDefault="001C175C" w:rsidP="001C175C">
      <w:pPr>
        <w:pStyle w:val="NoSpacing"/>
        <w:ind w:left="720"/>
        <w:rPr>
          <w:rFonts w:ascii="Courier New" w:hAnsi="Courier New" w:cs="Courier New"/>
        </w:rPr>
      </w:pPr>
      <w:r w:rsidRPr="00071F22">
        <w:rPr>
          <w:rFonts w:ascii="Courier New" w:hAnsi="Courier New" w:cs="Courier New"/>
        </w:rPr>
        <w:t>b = the base of the number system in which the numbers exist</w:t>
      </w:r>
    </w:p>
    <w:p w14:paraId="22AD31BF" w14:textId="77777777" w:rsidR="001C175C" w:rsidRDefault="001C175C" w:rsidP="001C175C">
      <w:pPr>
        <w:pStyle w:val="NoSpacing"/>
        <w:rPr>
          <w:b/>
          <w:u w:val="single"/>
        </w:rPr>
      </w:pPr>
    </w:p>
    <w:p w14:paraId="695A415A" w14:textId="23E895B5" w:rsidR="001C175C" w:rsidRPr="001C175C" w:rsidRDefault="001C175C" w:rsidP="001C175C">
      <w:pPr>
        <w:pStyle w:val="NoSpacing"/>
        <w:rPr>
          <w:rFonts w:ascii="Consolas" w:hAnsi="Consolas"/>
        </w:rPr>
      </w:pPr>
      <w:r w:rsidRPr="001C175C">
        <w:rPr>
          <w:rFonts w:ascii="Consolas" w:hAnsi="Consolas"/>
        </w:rPr>
        <w:t xml:space="preserve">Since humans typically work in a base-10 number system, we will use this equation to develop the following probability distribution that </w:t>
      </w:r>
      <w:r w:rsidRPr="001C175C">
        <w:rPr>
          <w:rFonts w:ascii="Consolas" w:hAnsi="Consolas"/>
        </w:rPr>
        <w:t>describes</w:t>
      </w:r>
      <w:r w:rsidRPr="001C175C">
        <w:rPr>
          <w:rFonts w:ascii="Consolas" w:hAnsi="Consolas"/>
        </w:rPr>
        <w:t xml:space="preserve"> the first digit of naturally occurring data.</w:t>
      </w:r>
    </w:p>
    <w:p w14:paraId="468A1926" w14:textId="77777777" w:rsidR="001C175C" w:rsidRDefault="001C175C" w:rsidP="001C175C">
      <w:pPr>
        <w:pStyle w:val="NoSpacing"/>
      </w:pPr>
    </w:p>
    <w:p w14:paraId="3AF39F85" w14:textId="77777777" w:rsidR="001C175C" w:rsidRDefault="001C175C" w:rsidP="001C175C">
      <w:pPr>
        <w:pStyle w:val="NoSpacing"/>
        <w:rPr>
          <w:rFonts w:ascii="Courier New" w:hAnsi="Courier New" w:cs="Courier New"/>
        </w:rPr>
      </w:pPr>
      <w:r>
        <w:tab/>
      </w:r>
      <w:r>
        <w:rPr>
          <w:rFonts w:ascii="Courier New" w:hAnsi="Courier New" w:cs="Courier New"/>
        </w:rPr>
        <w:t>P(1) = log</w:t>
      </w:r>
      <w:r>
        <w:rPr>
          <w:rFonts w:ascii="Courier New" w:hAnsi="Courier New" w:cs="Courier New"/>
          <w:vertAlign w:val="subscript"/>
        </w:rPr>
        <w:t>10</w:t>
      </w:r>
      <w:r>
        <w:rPr>
          <w:rFonts w:ascii="Courier New" w:hAnsi="Courier New" w:cs="Courier New"/>
        </w:rPr>
        <w:t>(1 + 1/1) ≈ 0.301</w:t>
      </w:r>
    </w:p>
    <w:p w14:paraId="2F3B8D8E" w14:textId="77777777" w:rsidR="001C175C" w:rsidRDefault="001C175C" w:rsidP="001C175C">
      <w:pPr>
        <w:pStyle w:val="NoSpacing"/>
        <w:rPr>
          <w:rFonts w:ascii="Courier New" w:hAnsi="Courier New" w:cs="Courier New"/>
        </w:rPr>
      </w:pPr>
      <w:r>
        <w:rPr>
          <w:rFonts w:ascii="Courier New" w:hAnsi="Courier New" w:cs="Courier New"/>
        </w:rPr>
        <w:tab/>
        <w:t>P(2) = log</w:t>
      </w:r>
      <w:r>
        <w:rPr>
          <w:rFonts w:ascii="Courier New" w:hAnsi="Courier New" w:cs="Courier New"/>
          <w:vertAlign w:val="subscript"/>
        </w:rPr>
        <w:t>10</w:t>
      </w:r>
      <w:r>
        <w:rPr>
          <w:rFonts w:ascii="Courier New" w:hAnsi="Courier New" w:cs="Courier New"/>
        </w:rPr>
        <w:t>(1 + 1/2) ≈ 0.176</w:t>
      </w:r>
    </w:p>
    <w:p w14:paraId="1AB24B11" w14:textId="77777777" w:rsidR="001C175C" w:rsidRDefault="001C175C" w:rsidP="001C175C">
      <w:pPr>
        <w:pStyle w:val="NoSpacing"/>
        <w:rPr>
          <w:rFonts w:ascii="Courier New" w:hAnsi="Courier New" w:cs="Courier New"/>
        </w:rPr>
      </w:pPr>
      <w:r>
        <w:rPr>
          <w:rFonts w:ascii="Courier New" w:hAnsi="Courier New" w:cs="Courier New"/>
        </w:rPr>
        <w:tab/>
        <w:t>P(3) = log</w:t>
      </w:r>
      <w:r>
        <w:rPr>
          <w:rFonts w:ascii="Courier New" w:hAnsi="Courier New" w:cs="Courier New"/>
          <w:vertAlign w:val="subscript"/>
        </w:rPr>
        <w:t>10</w:t>
      </w:r>
      <w:r>
        <w:rPr>
          <w:rFonts w:ascii="Courier New" w:hAnsi="Courier New" w:cs="Courier New"/>
        </w:rPr>
        <w:t>(1 + 1/3) ≈ 0.125</w:t>
      </w:r>
    </w:p>
    <w:p w14:paraId="44F693C8" w14:textId="77777777" w:rsidR="001C175C" w:rsidRDefault="001C175C" w:rsidP="001C175C">
      <w:pPr>
        <w:pStyle w:val="NoSpacing"/>
        <w:rPr>
          <w:rFonts w:ascii="Courier New" w:hAnsi="Courier New" w:cs="Courier New"/>
        </w:rPr>
      </w:pPr>
      <w:r>
        <w:rPr>
          <w:rFonts w:ascii="Courier New" w:hAnsi="Courier New" w:cs="Courier New"/>
        </w:rPr>
        <w:tab/>
        <w:t>P(4) = log</w:t>
      </w:r>
      <w:r>
        <w:rPr>
          <w:rFonts w:ascii="Courier New" w:hAnsi="Courier New" w:cs="Courier New"/>
          <w:vertAlign w:val="subscript"/>
        </w:rPr>
        <w:t>10</w:t>
      </w:r>
      <w:r>
        <w:rPr>
          <w:rFonts w:ascii="Courier New" w:hAnsi="Courier New" w:cs="Courier New"/>
        </w:rPr>
        <w:t>(1 + 1/4) ≈ 0.097</w:t>
      </w:r>
    </w:p>
    <w:p w14:paraId="429039DF" w14:textId="77777777" w:rsidR="001C175C" w:rsidRDefault="001C175C" w:rsidP="001C175C">
      <w:pPr>
        <w:pStyle w:val="NoSpacing"/>
        <w:rPr>
          <w:rFonts w:ascii="Courier New" w:hAnsi="Courier New" w:cs="Courier New"/>
        </w:rPr>
      </w:pPr>
      <w:r>
        <w:rPr>
          <w:rFonts w:ascii="Courier New" w:hAnsi="Courier New" w:cs="Courier New"/>
        </w:rPr>
        <w:tab/>
        <w:t>P(5) = log</w:t>
      </w:r>
      <w:r>
        <w:rPr>
          <w:rFonts w:ascii="Courier New" w:hAnsi="Courier New" w:cs="Courier New"/>
          <w:vertAlign w:val="subscript"/>
        </w:rPr>
        <w:t>10</w:t>
      </w:r>
      <w:r>
        <w:rPr>
          <w:rFonts w:ascii="Courier New" w:hAnsi="Courier New" w:cs="Courier New"/>
        </w:rPr>
        <w:t>(1 + 1/5) ≈ 0.079</w:t>
      </w:r>
    </w:p>
    <w:p w14:paraId="3208EE2A" w14:textId="77777777" w:rsidR="001C175C" w:rsidRDefault="001C175C" w:rsidP="001C175C">
      <w:pPr>
        <w:pStyle w:val="NoSpacing"/>
        <w:rPr>
          <w:rFonts w:ascii="Courier New" w:hAnsi="Courier New" w:cs="Courier New"/>
        </w:rPr>
      </w:pPr>
      <w:r>
        <w:rPr>
          <w:rFonts w:ascii="Courier New" w:hAnsi="Courier New" w:cs="Courier New"/>
        </w:rPr>
        <w:tab/>
        <w:t>P(6) = log</w:t>
      </w:r>
      <w:r>
        <w:rPr>
          <w:rFonts w:ascii="Courier New" w:hAnsi="Courier New" w:cs="Courier New"/>
          <w:vertAlign w:val="subscript"/>
        </w:rPr>
        <w:t>10</w:t>
      </w:r>
      <w:r>
        <w:rPr>
          <w:rFonts w:ascii="Courier New" w:hAnsi="Courier New" w:cs="Courier New"/>
        </w:rPr>
        <w:t>(1 + 1/6) ≈ 0.067</w:t>
      </w:r>
    </w:p>
    <w:p w14:paraId="1BA5860B" w14:textId="77777777" w:rsidR="001C175C" w:rsidRDefault="001C175C" w:rsidP="001C175C">
      <w:pPr>
        <w:pStyle w:val="NoSpacing"/>
        <w:rPr>
          <w:rFonts w:ascii="Courier New" w:hAnsi="Courier New" w:cs="Courier New"/>
        </w:rPr>
      </w:pPr>
      <w:r>
        <w:rPr>
          <w:rFonts w:ascii="Courier New" w:hAnsi="Courier New" w:cs="Courier New"/>
        </w:rPr>
        <w:tab/>
        <w:t>P(7) = log</w:t>
      </w:r>
      <w:r>
        <w:rPr>
          <w:rFonts w:ascii="Courier New" w:hAnsi="Courier New" w:cs="Courier New"/>
          <w:vertAlign w:val="subscript"/>
        </w:rPr>
        <w:t>10</w:t>
      </w:r>
      <w:r>
        <w:rPr>
          <w:rFonts w:ascii="Courier New" w:hAnsi="Courier New" w:cs="Courier New"/>
        </w:rPr>
        <w:t>(1 + 1/7) ≈ 0.058</w:t>
      </w:r>
    </w:p>
    <w:p w14:paraId="38142418" w14:textId="77777777" w:rsidR="001C175C" w:rsidRDefault="001C175C" w:rsidP="001C175C">
      <w:pPr>
        <w:pStyle w:val="NoSpacing"/>
        <w:rPr>
          <w:rFonts w:ascii="Courier New" w:hAnsi="Courier New" w:cs="Courier New"/>
        </w:rPr>
      </w:pPr>
      <w:r>
        <w:rPr>
          <w:rFonts w:ascii="Courier New" w:hAnsi="Courier New" w:cs="Courier New"/>
        </w:rPr>
        <w:tab/>
        <w:t>P(8) = log</w:t>
      </w:r>
      <w:r>
        <w:rPr>
          <w:rFonts w:ascii="Courier New" w:hAnsi="Courier New" w:cs="Courier New"/>
          <w:vertAlign w:val="subscript"/>
        </w:rPr>
        <w:t>10</w:t>
      </w:r>
      <w:r>
        <w:rPr>
          <w:rFonts w:ascii="Courier New" w:hAnsi="Courier New" w:cs="Courier New"/>
        </w:rPr>
        <w:t>(1 + 1/8) ≈ 0.051</w:t>
      </w:r>
    </w:p>
    <w:p w14:paraId="77B98D39" w14:textId="77777777" w:rsidR="001C175C" w:rsidRDefault="001C175C" w:rsidP="001C175C">
      <w:pPr>
        <w:pStyle w:val="NoSpacing"/>
        <w:rPr>
          <w:rFonts w:ascii="Courier New" w:hAnsi="Courier New" w:cs="Courier New"/>
        </w:rPr>
      </w:pPr>
      <w:r>
        <w:rPr>
          <w:rFonts w:ascii="Courier New" w:hAnsi="Courier New" w:cs="Courier New"/>
        </w:rPr>
        <w:tab/>
        <w:t>P(9) = log</w:t>
      </w:r>
      <w:r>
        <w:rPr>
          <w:rFonts w:ascii="Courier New" w:hAnsi="Courier New" w:cs="Courier New"/>
          <w:vertAlign w:val="subscript"/>
        </w:rPr>
        <w:t>10</w:t>
      </w:r>
      <w:r>
        <w:rPr>
          <w:rFonts w:ascii="Courier New" w:hAnsi="Courier New" w:cs="Courier New"/>
        </w:rPr>
        <w:t>(1 + 1/9) ≈ 0.046</w:t>
      </w:r>
    </w:p>
    <w:p w14:paraId="246BC21D" w14:textId="77777777" w:rsidR="001C175C" w:rsidRDefault="001C175C" w:rsidP="001C175C">
      <w:pPr>
        <w:pStyle w:val="NoSpacing"/>
        <w:rPr>
          <w:rFonts w:ascii="Courier New" w:hAnsi="Courier New" w:cs="Courier New"/>
        </w:rPr>
      </w:pPr>
    </w:p>
    <w:p w14:paraId="5502967F" w14:textId="77777777" w:rsidR="001C175C" w:rsidRPr="001C175C" w:rsidRDefault="001C175C" w:rsidP="001C175C">
      <w:pPr>
        <w:pStyle w:val="NoSpacing"/>
        <w:rPr>
          <w:rFonts w:ascii="Consolas" w:hAnsi="Consolas" w:cs="Calibri"/>
        </w:rPr>
      </w:pPr>
      <w:r w:rsidRPr="001C175C">
        <w:rPr>
          <w:rFonts w:ascii="Consolas" w:hAnsi="Consolas" w:cs="Calibri"/>
        </w:rPr>
        <w:lastRenderedPageBreak/>
        <w:t>This algorithm is often used to detect forged data.  For example, the IRS examines the numbers on tax return requests because natural data will typically conform to Benford’s law.  If someone cheats on their taxes by crafting numbers, Benford’s law will not hold and the IRS knows to take a closer look at that refund request to make sure everything checks out.</w:t>
      </w:r>
    </w:p>
    <w:p w14:paraId="15985608" w14:textId="77777777" w:rsidR="001C175C" w:rsidRPr="001C175C" w:rsidRDefault="001C175C" w:rsidP="001C175C">
      <w:pPr>
        <w:pStyle w:val="NoSpacing"/>
        <w:rPr>
          <w:rFonts w:ascii="Consolas" w:hAnsi="Consolas"/>
          <w:b/>
          <w:u w:val="single"/>
        </w:rPr>
      </w:pPr>
    </w:p>
    <w:p w14:paraId="171E7326" w14:textId="7588A113" w:rsidR="001C175C" w:rsidRPr="001C175C" w:rsidRDefault="001C175C" w:rsidP="001C175C">
      <w:pPr>
        <w:pStyle w:val="NoSpacing"/>
        <w:rPr>
          <w:rFonts w:ascii="Consolas" w:hAnsi="Consolas" w:cs="Calibri"/>
        </w:rPr>
      </w:pPr>
      <w:r w:rsidRPr="001C175C">
        <w:rPr>
          <w:rFonts w:ascii="Consolas" w:hAnsi="Consolas" w:cs="Calibri"/>
        </w:rPr>
        <w:t>In this program, you will be writing a Python script that examines a series of ten data files populated with numbers.  The frequency of the occurrences of each digit will be tallied and co</w:t>
      </w:r>
      <w:bookmarkStart w:id="0" w:name="_GoBack"/>
      <w:bookmarkEnd w:id="0"/>
      <w:r w:rsidRPr="001C175C">
        <w:rPr>
          <w:rFonts w:ascii="Consolas" w:hAnsi="Consolas" w:cs="Calibri"/>
        </w:rPr>
        <w:t>mpared against the Benford probabilities to determine which of the data file contains forged data.</w:t>
      </w:r>
    </w:p>
    <w:p w14:paraId="0634454F" w14:textId="77777777" w:rsidR="001C175C" w:rsidRPr="001C175C" w:rsidRDefault="001C175C" w:rsidP="001C175C">
      <w:pPr>
        <w:pStyle w:val="NoSpacing"/>
        <w:rPr>
          <w:rFonts w:ascii="Consolas" w:hAnsi="Consolas" w:cs="Calibri"/>
        </w:rPr>
      </w:pPr>
    </w:p>
    <w:p w14:paraId="1E53ACA3" w14:textId="2EB58C30" w:rsidR="001C175C" w:rsidRPr="001C175C" w:rsidRDefault="001C175C" w:rsidP="001C175C">
      <w:pPr>
        <w:pStyle w:val="NoSpacing"/>
        <w:rPr>
          <w:rFonts w:ascii="Consolas" w:hAnsi="Consolas" w:cs="Calibri"/>
        </w:rPr>
      </w:pPr>
      <w:r w:rsidRPr="001C175C">
        <w:rPr>
          <w:rFonts w:ascii="Consolas" w:hAnsi="Consolas" w:cs="Calibri"/>
        </w:rPr>
        <w:t xml:space="preserve">A script that generates a series of ten data files is provided along with this assignment, which is to be used to test your algorithm.  The script can be run in two modes based on the values assigned to the </w:t>
      </w:r>
      <w:r w:rsidRPr="001C175C">
        <w:rPr>
          <w:rFonts w:ascii="Consolas" w:hAnsi="Consolas" w:cs="Courier New"/>
        </w:rPr>
        <w:t xml:space="preserve">CUSTOM_FILE_LAST </w:t>
      </w:r>
      <w:r w:rsidRPr="001C175C">
        <w:rPr>
          <w:rFonts w:ascii="Consolas" w:hAnsi="Consolas" w:cs="Calibri"/>
        </w:rPr>
        <w:t xml:space="preserve">global.  If </w:t>
      </w:r>
      <w:r w:rsidRPr="001C175C">
        <w:rPr>
          <w:rFonts w:ascii="Consolas" w:hAnsi="Consolas" w:cs="Courier New"/>
        </w:rPr>
        <w:t xml:space="preserve">CUSTOM_FILE_LAST </w:t>
      </w:r>
      <w:r w:rsidRPr="001C175C">
        <w:rPr>
          <w:rFonts w:ascii="Consolas" w:hAnsi="Consolas" w:cs="Calibri"/>
        </w:rPr>
        <w:t xml:space="preserve">is set to </w:t>
      </w:r>
      <w:r w:rsidRPr="001C175C">
        <w:rPr>
          <w:rFonts w:ascii="Consolas" w:hAnsi="Consolas" w:cs="Courier New"/>
        </w:rPr>
        <w:t>True</w:t>
      </w:r>
      <w:r w:rsidRPr="001C175C">
        <w:rPr>
          <w:rFonts w:ascii="Consolas" w:hAnsi="Consolas" w:cs="Calibri"/>
        </w:rPr>
        <w:t xml:space="preserve">, the forged data file will always be the last file in the series.  If </w:t>
      </w:r>
      <w:r w:rsidRPr="001C175C">
        <w:rPr>
          <w:rFonts w:ascii="Consolas" w:hAnsi="Consolas" w:cs="Courier New"/>
        </w:rPr>
        <w:t xml:space="preserve">CUSTOM_FILE_LAST </w:t>
      </w:r>
      <w:r w:rsidRPr="001C175C">
        <w:rPr>
          <w:rFonts w:ascii="Consolas" w:hAnsi="Consolas" w:cs="Calibri"/>
        </w:rPr>
        <w:t xml:space="preserve">is set to </w:t>
      </w:r>
      <w:r w:rsidRPr="001C175C">
        <w:rPr>
          <w:rFonts w:ascii="Consolas" w:hAnsi="Consolas" w:cs="Courier New"/>
        </w:rPr>
        <w:t>False</w:t>
      </w:r>
      <w:r w:rsidRPr="001C175C">
        <w:rPr>
          <w:rFonts w:ascii="Consolas" w:hAnsi="Consolas" w:cs="Calibri"/>
        </w:rPr>
        <w:t>, the forged data file will be hidden among the data files a</w:t>
      </w:r>
      <w:r>
        <w:rPr>
          <w:rFonts w:ascii="Consolas" w:hAnsi="Consolas" w:cs="Calibri"/>
        </w:rPr>
        <w:t>nd your program can be tested by</w:t>
      </w:r>
      <w:r w:rsidRPr="001C175C">
        <w:rPr>
          <w:rFonts w:ascii="Consolas" w:hAnsi="Consolas" w:cs="Calibri"/>
        </w:rPr>
        <w:t xml:space="preserve"> setting it loose on the files and having it determine which file is forged.</w:t>
      </w:r>
    </w:p>
    <w:p w14:paraId="0B12A0E4" w14:textId="77777777" w:rsidR="001C175C" w:rsidRPr="001C175C" w:rsidRDefault="001C175C" w:rsidP="001C175C">
      <w:pPr>
        <w:pStyle w:val="NoSpacing"/>
        <w:rPr>
          <w:rFonts w:ascii="Consolas" w:hAnsi="Consolas" w:cs="Calibri"/>
        </w:rPr>
      </w:pPr>
    </w:p>
    <w:p w14:paraId="64B2FCBA" w14:textId="77777777" w:rsidR="001C175C" w:rsidRPr="001C175C" w:rsidRDefault="001C175C" w:rsidP="001C175C">
      <w:pPr>
        <w:pStyle w:val="NoSpacing"/>
        <w:rPr>
          <w:rFonts w:ascii="Consolas" w:hAnsi="Consolas" w:cs="Calibri"/>
        </w:rPr>
      </w:pPr>
      <w:r w:rsidRPr="001C175C">
        <w:rPr>
          <w:rFonts w:ascii="Consolas" w:hAnsi="Consolas" w:cs="Calibri"/>
        </w:rPr>
        <w:t>Your fraud detection algorithm will have to open each of the data files and read the numbers in.  From each number, the first digit must be determined and a series of counters will be incremented to keep track of how often each first digit occurs.  These frequencies can then be divided by the number of items in the file to determine to relative frequency for the occurrence of each digit.  Once these relative frequencies have been determined, the differences between the empirical relative frequencies and the established Benford relative frequencies (see the beginning of this assignment description) can be summed to generate a statistic that acts as a forgery coefficient.</w:t>
      </w:r>
    </w:p>
    <w:p w14:paraId="41966AB9" w14:textId="77777777" w:rsidR="001C175C" w:rsidRPr="001C175C" w:rsidRDefault="001C175C" w:rsidP="001C175C">
      <w:pPr>
        <w:pStyle w:val="NoSpacing"/>
        <w:rPr>
          <w:rFonts w:ascii="Consolas" w:hAnsi="Consolas" w:cs="Calibri"/>
        </w:rPr>
      </w:pPr>
    </w:p>
    <w:p w14:paraId="42891E6A" w14:textId="77777777" w:rsidR="001C175C" w:rsidRPr="001C175C" w:rsidRDefault="001C175C" w:rsidP="001C175C">
      <w:pPr>
        <w:pStyle w:val="NoSpacing"/>
        <w:rPr>
          <w:rFonts w:ascii="Consolas" w:hAnsi="Consolas" w:cs="Calibri"/>
        </w:rPr>
      </w:pPr>
      <w:r w:rsidRPr="001C175C">
        <w:rPr>
          <w:rFonts w:ascii="Consolas" w:hAnsi="Consolas" w:cs="Calibri"/>
        </w:rPr>
        <w:t>Consider the following example of a forgery coefficient calculation:</w:t>
      </w:r>
    </w:p>
    <w:p w14:paraId="21608EDE" w14:textId="77777777" w:rsidR="001C175C" w:rsidRDefault="001C175C" w:rsidP="001C175C">
      <w:pPr>
        <w:pStyle w:val="NoSpacing"/>
        <w:rPr>
          <w:rFonts w:cs="Calibri"/>
        </w:rPr>
      </w:pPr>
    </w:p>
    <w:p w14:paraId="1055A3A2" w14:textId="77777777" w:rsidR="001C175C" w:rsidRDefault="001C175C" w:rsidP="001C175C">
      <w:pPr>
        <w:pStyle w:val="NoSpacing"/>
        <w:rPr>
          <w:rFonts w:ascii="Courier New" w:hAnsi="Courier New" w:cs="Courier New"/>
        </w:rPr>
      </w:pPr>
      <w:r>
        <w:rPr>
          <w:rFonts w:ascii="Courier New" w:hAnsi="Courier New" w:cs="Courier New"/>
        </w:rPr>
        <w:t>The data files has been read and it contains 10000 entries.</w:t>
      </w:r>
    </w:p>
    <w:p w14:paraId="40732E2E" w14:textId="77777777" w:rsidR="001C175C" w:rsidRDefault="001C175C" w:rsidP="001C175C">
      <w:pPr>
        <w:pStyle w:val="NoSpacing"/>
        <w:rPr>
          <w:rFonts w:ascii="Courier New" w:hAnsi="Courier New" w:cs="Courier New"/>
        </w:rPr>
      </w:pPr>
      <w:r>
        <w:rPr>
          <w:rFonts w:ascii="Courier New" w:hAnsi="Courier New" w:cs="Courier New"/>
        </w:rPr>
        <w:t>The number began with a 1 3153 times.</w:t>
      </w:r>
    </w:p>
    <w:p w14:paraId="1DBF7A9F" w14:textId="77777777" w:rsidR="001C175C" w:rsidRPr="004D762A" w:rsidRDefault="001C175C" w:rsidP="001C175C">
      <w:pPr>
        <w:pStyle w:val="NoSpacing"/>
        <w:rPr>
          <w:rFonts w:ascii="Courier New" w:hAnsi="Courier New" w:cs="Courier New"/>
        </w:rPr>
      </w:pPr>
      <w:r>
        <w:rPr>
          <w:rFonts w:ascii="Courier New" w:hAnsi="Courier New" w:cs="Courier New"/>
        </w:rPr>
        <w:t>The number began with a 2 1737 times.</w:t>
      </w:r>
    </w:p>
    <w:p w14:paraId="55CFEC6B" w14:textId="77777777" w:rsidR="001C175C" w:rsidRDefault="001C175C" w:rsidP="001C175C">
      <w:pPr>
        <w:pStyle w:val="NoSpacing"/>
        <w:rPr>
          <w:rFonts w:ascii="Courier New" w:hAnsi="Courier New" w:cs="Courier New"/>
        </w:rPr>
      </w:pPr>
      <w:r>
        <w:rPr>
          <w:rFonts w:ascii="Courier New" w:hAnsi="Courier New" w:cs="Courier New"/>
        </w:rPr>
        <w:t>The number began with a 3 1266 times.</w:t>
      </w:r>
    </w:p>
    <w:p w14:paraId="24ADA9BA" w14:textId="77777777" w:rsidR="001C175C" w:rsidRPr="004D762A" w:rsidRDefault="001C175C" w:rsidP="001C175C">
      <w:pPr>
        <w:pStyle w:val="NoSpacing"/>
        <w:rPr>
          <w:rFonts w:ascii="Courier New" w:hAnsi="Courier New" w:cs="Courier New"/>
        </w:rPr>
      </w:pPr>
      <w:r>
        <w:rPr>
          <w:rFonts w:ascii="Courier New" w:hAnsi="Courier New" w:cs="Courier New"/>
        </w:rPr>
        <w:t>The number began with a 4 977  times.</w:t>
      </w:r>
    </w:p>
    <w:p w14:paraId="35550AC7" w14:textId="77777777" w:rsidR="001C175C" w:rsidRDefault="001C175C" w:rsidP="001C175C">
      <w:pPr>
        <w:pStyle w:val="NoSpacing"/>
        <w:rPr>
          <w:rFonts w:ascii="Courier New" w:hAnsi="Courier New" w:cs="Courier New"/>
        </w:rPr>
      </w:pPr>
      <w:r>
        <w:rPr>
          <w:rFonts w:ascii="Courier New" w:hAnsi="Courier New" w:cs="Courier New"/>
        </w:rPr>
        <w:t>The number began with a 5 755  times.</w:t>
      </w:r>
    </w:p>
    <w:p w14:paraId="1A8B55B4" w14:textId="77777777" w:rsidR="001C175C" w:rsidRPr="004D762A" w:rsidRDefault="001C175C" w:rsidP="001C175C">
      <w:pPr>
        <w:pStyle w:val="NoSpacing"/>
        <w:rPr>
          <w:rFonts w:ascii="Courier New" w:hAnsi="Courier New" w:cs="Courier New"/>
        </w:rPr>
      </w:pPr>
      <w:r>
        <w:rPr>
          <w:rFonts w:ascii="Courier New" w:hAnsi="Courier New" w:cs="Courier New"/>
        </w:rPr>
        <w:t>The number began with a 6 650  times.</w:t>
      </w:r>
    </w:p>
    <w:p w14:paraId="6E6392F5" w14:textId="77777777" w:rsidR="001C175C" w:rsidRDefault="001C175C" w:rsidP="001C175C">
      <w:pPr>
        <w:pStyle w:val="NoSpacing"/>
        <w:rPr>
          <w:rFonts w:ascii="Courier New" w:hAnsi="Courier New" w:cs="Courier New"/>
        </w:rPr>
      </w:pPr>
      <w:r>
        <w:rPr>
          <w:rFonts w:ascii="Courier New" w:hAnsi="Courier New" w:cs="Courier New"/>
        </w:rPr>
        <w:t>The number began with a 7 537  times.</w:t>
      </w:r>
    </w:p>
    <w:p w14:paraId="7D09C686" w14:textId="77777777" w:rsidR="001C175C" w:rsidRDefault="001C175C" w:rsidP="001C175C">
      <w:pPr>
        <w:pStyle w:val="NoSpacing"/>
        <w:rPr>
          <w:rFonts w:ascii="Courier New" w:hAnsi="Courier New" w:cs="Courier New"/>
        </w:rPr>
      </w:pPr>
      <w:r>
        <w:rPr>
          <w:rFonts w:ascii="Courier New" w:hAnsi="Courier New" w:cs="Courier New"/>
        </w:rPr>
        <w:t>The number began with a 8 464  times.</w:t>
      </w:r>
    </w:p>
    <w:p w14:paraId="7B11F6E4" w14:textId="77777777" w:rsidR="001C175C" w:rsidRDefault="001C175C" w:rsidP="001C175C">
      <w:pPr>
        <w:pStyle w:val="NoSpacing"/>
        <w:rPr>
          <w:rFonts w:ascii="Courier New" w:hAnsi="Courier New" w:cs="Courier New"/>
        </w:rPr>
      </w:pPr>
      <w:r>
        <w:rPr>
          <w:rFonts w:ascii="Courier New" w:hAnsi="Courier New" w:cs="Courier New"/>
        </w:rPr>
        <w:t>The number began with a 9 461  times.</w:t>
      </w:r>
    </w:p>
    <w:p w14:paraId="7B397E8A" w14:textId="77777777" w:rsidR="001C175C" w:rsidRDefault="001C175C" w:rsidP="001C175C">
      <w:pPr>
        <w:pStyle w:val="NoSpacing"/>
        <w:rPr>
          <w:rFonts w:ascii="Courier New" w:hAnsi="Courier New" w:cs="Courier New"/>
        </w:rPr>
      </w:pPr>
    </w:p>
    <w:p w14:paraId="67B85BC2" w14:textId="77777777" w:rsidR="001C175C" w:rsidRDefault="001C175C" w:rsidP="001C175C">
      <w:pPr>
        <w:pStyle w:val="NoSpacing"/>
        <w:rPr>
          <w:rFonts w:ascii="Courier New" w:hAnsi="Courier New" w:cs="Courier New"/>
        </w:rPr>
      </w:pPr>
      <w:r>
        <w:rPr>
          <w:rFonts w:ascii="Courier New" w:hAnsi="Courier New" w:cs="Courier New"/>
        </w:rPr>
        <w:t>Therefore, the following empirical relative probabilities are established:</w:t>
      </w:r>
    </w:p>
    <w:p w14:paraId="26A50369" w14:textId="77777777" w:rsidR="001C175C" w:rsidRDefault="001C175C" w:rsidP="001C175C">
      <w:pPr>
        <w:pStyle w:val="NoSpacing"/>
        <w:rPr>
          <w:rFonts w:ascii="Courier New" w:hAnsi="Courier New" w:cs="Courier New"/>
        </w:rPr>
      </w:pPr>
      <w:r>
        <w:rPr>
          <w:rFonts w:ascii="Courier New" w:hAnsi="Courier New" w:cs="Courier New"/>
        </w:rPr>
        <w:t>P(the leading digit is 1) = 3153/10000 ≈ 0.315</w:t>
      </w:r>
    </w:p>
    <w:p w14:paraId="23809622" w14:textId="77777777" w:rsidR="001C175C" w:rsidRPr="004D762A" w:rsidRDefault="001C175C" w:rsidP="001C175C">
      <w:pPr>
        <w:pStyle w:val="NoSpacing"/>
        <w:rPr>
          <w:rFonts w:ascii="Courier New" w:hAnsi="Courier New" w:cs="Courier New"/>
        </w:rPr>
      </w:pPr>
      <w:r>
        <w:rPr>
          <w:rFonts w:ascii="Courier New" w:hAnsi="Courier New" w:cs="Courier New"/>
        </w:rPr>
        <w:t>P(the leading digit is 2) = 1737/10000 ≈ 0.174</w:t>
      </w:r>
    </w:p>
    <w:p w14:paraId="170C58AA" w14:textId="77777777" w:rsidR="001C175C" w:rsidRPr="004D762A" w:rsidRDefault="001C175C" w:rsidP="001C175C">
      <w:pPr>
        <w:pStyle w:val="NoSpacing"/>
        <w:rPr>
          <w:rFonts w:ascii="Courier New" w:hAnsi="Courier New" w:cs="Courier New"/>
        </w:rPr>
      </w:pPr>
      <w:r>
        <w:rPr>
          <w:rFonts w:ascii="Courier New" w:hAnsi="Courier New" w:cs="Courier New"/>
        </w:rPr>
        <w:t>P(the leading digit is 3) = 1266/10000 ≈ 0.127</w:t>
      </w:r>
    </w:p>
    <w:p w14:paraId="4FB24215" w14:textId="77777777" w:rsidR="001C175C" w:rsidRPr="004D762A" w:rsidRDefault="001C175C" w:rsidP="001C175C">
      <w:pPr>
        <w:pStyle w:val="NoSpacing"/>
        <w:rPr>
          <w:rFonts w:ascii="Courier New" w:hAnsi="Courier New" w:cs="Courier New"/>
        </w:rPr>
      </w:pPr>
      <w:r>
        <w:rPr>
          <w:rFonts w:ascii="Courier New" w:hAnsi="Courier New" w:cs="Courier New"/>
        </w:rPr>
        <w:t>P(the leading digit is 4) = 977/10000  ≈ 0.098</w:t>
      </w:r>
    </w:p>
    <w:p w14:paraId="049DEEAF" w14:textId="77777777" w:rsidR="001C175C" w:rsidRPr="004D762A" w:rsidRDefault="001C175C" w:rsidP="001C175C">
      <w:pPr>
        <w:pStyle w:val="NoSpacing"/>
        <w:rPr>
          <w:rFonts w:ascii="Courier New" w:hAnsi="Courier New" w:cs="Courier New"/>
        </w:rPr>
      </w:pPr>
      <w:r>
        <w:rPr>
          <w:rFonts w:ascii="Courier New" w:hAnsi="Courier New" w:cs="Courier New"/>
        </w:rPr>
        <w:lastRenderedPageBreak/>
        <w:t>P(the leading digit is 5) = 755/10000  ≈ 0.075</w:t>
      </w:r>
    </w:p>
    <w:p w14:paraId="39DA54E4" w14:textId="77777777" w:rsidR="001C175C" w:rsidRPr="004D762A" w:rsidRDefault="001C175C" w:rsidP="001C175C">
      <w:pPr>
        <w:pStyle w:val="NoSpacing"/>
        <w:rPr>
          <w:rFonts w:ascii="Courier New" w:hAnsi="Courier New" w:cs="Courier New"/>
        </w:rPr>
      </w:pPr>
      <w:r>
        <w:rPr>
          <w:rFonts w:ascii="Courier New" w:hAnsi="Courier New" w:cs="Courier New"/>
        </w:rPr>
        <w:t>P(the leading digit is 6) = 650/10000  ≈ 0.065</w:t>
      </w:r>
    </w:p>
    <w:p w14:paraId="07F773D7" w14:textId="77777777" w:rsidR="001C175C" w:rsidRPr="004D762A" w:rsidRDefault="001C175C" w:rsidP="001C175C">
      <w:pPr>
        <w:pStyle w:val="NoSpacing"/>
        <w:rPr>
          <w:rFonts w:ascii="Courier New" w:hAnsi="Courier New" w:cs="Courier New"/>
        </w:rPr>
      </w:pPr>
      <w:r>
        <w:rPr>
          <w:rFonts w:ascii="Courier New" w:hAnsi="Courier New" w:cs="Courier New"/>
        </w:rPr>
        <w:t>P(the leading digit is 7) = 537/10000  ≈ 0.054</w:t>
      </w:r>
    </w:p>
    <w:p w14:paraId="3B23BDBF" w14:textId="77777777" w:rsidR="001C175C" w:rsidRPr="004D762A" w:rsidRDefault="001C175C" w:rsidP="001C175C">
      <w:pPr>
        <w:pStyle w:val="NoSpacing"/>
        <w:rPr>
          <w:rFonts w:ascii="Courier New" w:hAnsi="Courier New" w:cs="Courier New"/>
        </w:rPr>
      </w:pPr>
      <w:r>
        <w:rPr>
          <w:rFonts w:ascii="Courier New" w:hAnsi="Courier New" w:cs="Courier New"/>
        </w:rPr>
        <w:t>P(the leading digit is 8) = 464/10000  ≈ 0.046</w:t>
      </w:r>
    </w:p>
    <w:p w14:paraId="65331C87" w14:textId="77777777" w:rsidR="001C175C" w:rsidRPr="004D762A" w:rsidRDefault="001C175C" w:rsidP="001C175C">
      <w:pPr>
        <w:pStyle w:val="NoSpacing"/>
        <w:rPr>
          <w:rFonts w:ascii="Courier New" w:hAnsi="Courier New" w:cs="Courier New"/>
        </w:rPr>
      </w:pPr>
      <w:r>
        <w:rPr>
          <w:rFonts w:ascii="Courier New" w:hAnsi="Courier New" w:cs="Courier New"/>
        </w:rPr>
        <w:t>P(the leading digit is 9) = 461/10000  ≈ 0.046</w:t>
      </w:r>
    </w:p>
    <w:p w14:paraId="74DA6691" w14:textId="77777777" w:rsidR="001C175C" w:rsidRDefault="001C175C" w:rsidP="001C175C">
      <w:pPr>
        <w:pStyle w:val="NoSpacing"/>
        <w:rPr>
          <w:rFonts w:ascii="Courier New" w:hAnsi="Courier New" w:cs="Courier New"/>
        </w:rPr>
      </w:pPr>
    </w:p>
    <w:p w14:paraId="082EA993" w14:textId="79D0B6F2" w:rsidR="001C175C" w:rsidRDefault="001C175C" w:rsidP="001C175C">
      <w:pPr>
        <w:pStyle w:val="NoSpacing"/>
        <w:rPr>
          <w:rFonts w:ascii="Courier New" w:hAnsi="Courier New" w:cs="Courier New"/>
        </w:rPr>
      </w:pPr>
      <w:r>
        <w:rPr>
          <w:rFonts w:ascii="Courier New" w:hAnsi="Courier New" w:cs="Courier New"/>
        </w:rPr>
        <w:t>From here, we will compare the empirical prob</w:t>
      </w:r>
      <w:r>
        <w:rPr>
          <w:rFonts w:ascii="Courier New" w:hAnsi="Courier New" w:cs="Courier New"/>
        </w:rPr>
        <w:t>ab</w:t>
      </w:r>
      <w:r>
        <w:rPr>
          <w:rFonts w:ascii="Courier New" w:hAnsi="Courier New" w:cs="Courier New"/>
        </w:rPr>
        <w:t>ility to the established Benford probabilities and calculate the sum of the absolute value of each difference:</w:t>
      </w:r>
    </w:p>
    <w:p w14:paraId="012C2E45" w14:textId="77777777" w:rsidR="001C175C" w:rsidRDefault="001C175C" w:rsidP="001C175C">
      <w:pPr>
        <w:pStyle w:val="NoSpacing"/>
        <w:rPr>
          <w:rFonts w:ascii="Courier New" w:hAnsi="Courier New" w:cs="Courier New"/>
        </w:rPr>
      </w:pPr>
      <w:r>
        <w:rPr>
          <w:rFonts w:ascii="Courier New" w:hAnsi="Courier New" w:cs="Courier New"/>
        </w:rPr>
        <w:t>|EmpiricalProbability – BenfordProbability| = BefordOffset</w:t>
      </w:r>
    </w:p>
    <w:p w14:paraId="16F7B395" w14:textId="77777777" w:rsidR="001C175C" w:rsidRDefault="001C175C" w:rsidP="001C175C">
      <w:pPr>
        <w:pStyle w:val="NoSpacing"/>
        <w:rPr>
          <w:rFonts w:ascii="Courier New" w:hAnsi="Courier New" w:cs="Courier New"/>
        </w:rPr>
      </w:pPr>
      <w:r>
        <w:rPr>
          <w:rFonts w:ascii="Courier New" w:hAnsi="Courier New" w:cs="Courier New"/>
        </w:rPr>
        <w:t>|0.315                - 0.301|              = 0.014</w:t>
      </w:r>
    </w:p>
    <w:p w14:paraId="37B11C8B" w14:textId="77777777" w:rsidR="001C175C" w:rsidRDefault="001C175C" w:rsidP="001C175C">
      <w:pPr>
        <w:pStyle w:val="NoSpacing"/>
        <w:rPr>
          <w:rFonts w:ascii="Courier New" w:hAnsi="Courier New" w:cs="Courier New"/>
        </w:rPr>
      </w:pPr>
      <w:r>
        <w:rPr>
          <w:rFonts w:ascii="Courier New" w:hAnsi="Courier New" w:cs="Courier New"/>
        </w:rPr>
        <w:t>|0.174                - 0.176|              = 0.002</w:t>
      </w:r>
    </w:p>
    <w:p w14:paraId="20A0D56E" w14:textId="77777777" w:rsidR="001C175C" w:rsidRDefault="001C175C" w:rsidP="001C175C">
      <w:pPr>
        <w:pStyle w:val="NoSpacing"/>
        <w:rPr>
          <w:rFonts w:ascii="Courier New" w:hAnsi="Courier New" w:cs="Courier New"/>
        </w:rPr>
      </w:pPr>
      <w:r>
        <w:rPr>
          <w:rFonts w:ascii="Courier New" w:hAnsi="Courier New" w:cs="Courier New"/>
        </w:rPr>
        <w:t>|0.127                - 0.125|              = 0.002</w:t>
      </w:r>
    </w:p>
    <w:p w14:paraId="55289F59" w14:textId="77777777" w:rsidR="001C175C" w:rsidRDefault="001C175C" w:rsidP="001C175C">
      <w:pPr>
        <w:pStyle w:val="NoSpacing"/>
        <w:rPr>
          <w:rFonts w:ascii="Courier New" w:hAnsi="Courier New" w:cs="Courier New"/>
        </w:rPr>
      </w:pPr>
      <w:r>
        <w:rPr>
          <w:rFonts w:ascii="Courier New" w:hAnsi="Courier New" w:cs="Courier New"/>
        </w:rPr>
        <w:t>|0.098                - 0.097|              = 0.001</w:t>
      </w:r>
    </w:p>
    <w:p w14:paraId="1275F0A0" w14:textId="77777777" w:rsidR="001C175C" w:rsidRDefault="001C175C" w:rsidP="001C175C">
      <w:pPr>
        <w:pStyle w:val="NoSpacing"/>
        <w:rPr>
          <w:rFonts w:ascii="Courier New" w:hAnsi="Courier New" w:cs="Courier New"/>
        </w:rPr>
      </w:pPr>
      <w:r>
        <w:rPr>
          <w:rFonts w:ascii="Courier New" w:hAnsi="Courier New" w:cs="Courier New"/>
        </w:rPr>
        <w:t>|0.075                - 0.079|              = 0.004</w:t>
      </w:r>
    </w:p>
    <w:p w14:paraId="519CF50D" w14:textId="77777777" w:rsidR="001C175C" w:rsidRDefault="001C175C" w:rsidP="001C175C">
      <w:pPr>
        <w:pStyle w:val="NoSpacing"/>
        <w:rPr>
          <w:rFonts w:ascii="Courier New" w:hAnsi="Courier New" w:cs="Courier New"/>
        </w:rPr>
      </w:pPr>
      <w:r>
        <w:rPr>
          <w:rFonts w:ascii="Courier New" w:hAnsi="Courier New" w:cs="Courier New"/>
        </w:rPr>
        <w:t>|0.065                - 0.067|              = 0.002</w:t>
      </w:r>
    </w:p>
    <w:p w14:paraId="0D71E624" w14:textId="77777777" w:rsidR="001C175C" w:rsidRDefault="001C175C" w:rsidP="001C175C">
      <w:pPr>
        <w:pStyle w:val="NoSpacing"/>
        <w:rPr>
          <w:rFonts w:ascii="Courier New" w:hAnsi="Courier New" w:cs="Courier New"/>
        </w:rPr>
      </w:pPr>
      <w:r>
        <w:rPr>
          <w:rFonts w:ascii="Courier New" w:hAnsi="Courier New" w:cs="Courier New"/>
        </w:rPr>
        <w:t>|0.054                - 0.058|              = 0.004</w:t>
      </w:r>
    </w:p>
    <w:p w14:paraId="6596B490" w14:textId="77777777" w:rsidR="001C175C" w:rsidRDefault="001C175C" w:rsidP="001C175C">
      <w:pPr>
        <w:pStyle w:val="NoSpacing"/>
        <w:rPr>
          <w:rFonts w:ascii="Courier New" w:hAnsi="Courier New" w:cs="Courier New"/>
        </w:rPr>
      </w:pPr>
      <w:r>
        <w:rPr>
          <w:rFonts w:ascii="Courier New" w:hAnsi="Courier New" w:cs="Courier New"/>
        </w:rPr>
        <w:t>|0.046                - 0.051|              = 0.005</w:t>
      </w:r>
    </w:p>
    <w:p w14:paraId="6199EF12" w14:textId="77777777" w:rsidR="001C175C" w:rsidRDefault="001C175C" w:rsidP="001C175C">
      <w:pPr>
        <w:pStyle w:val="NoSpacing"/>
        <w:rPr>
          <w:rFonts w:ascii="Courier New" w:hAnsi="Courier New" w:cs="Courier New"/>
        </w:rPr>
      </w:pPr>
      <w:r>
        <w:rPr>
          <w:rFonts w:ascii="Courier New" w:hAnsi="Courier New" w:cs="Courier New"/>
        </w:rPr>
        <w:t>|0.046                - 0.046|              = 0.000</w:t>
      </w:r>
    </w:p>
    <w:p w14:paraId="697581EB" w14:textId="77777777" w:rsidR="001C175C" w:rsidRDefault="001C175C" w:rsidP="001C175C">
      <w:pPr>
        <w:pStyle w:val="NoSpacing"/>
        <w:rPr>
          <w:rFonts w:ascii="Courier New" w:hAnsi="Courier New" w:cs="Courier New"/>
        </w:rPr>
      </w:pPr>
    </w:p>
    <w:p w14:paraId="5C06024A" w14:textId="77777777" w:rsidR="001C175C" w:rsidRDefault="001C175C" w:rsidP="001C175C">
      <w:pPr>
        <w:pStyle w:val="NoSpacing"/>
        <w:rPr>
          <w:rFonts w:ascii="Courier New" w:hAnsi="Courier New" w:cs="Courier New"/>
        </w:rPr>
      </w:pPr>
      <w:r>
        <w:rPr>
          <w:rFonts w:ascii="Courier New" w:hAnsi="Courier New" w:cs="Courier New"/>
        </w:rPr>
        <w:t>Taking the sum of the Benford Offsets yeilds the ForgeryCoeffecient.</w:t>
      </w:r>
    </w:p>
    <w:p w14:paraId="6D92BCA1" w14:textId="77777777" w:rsidR="001C175C" w:rsidRDefault="001C175C" w:rsidP="001C175C">
      <w:pPr>
        <w:pStyle w:val="NoSpacing"/>
        <w:rPr>
          <w:rFonts w:ascii="Courier New" w:hAnsi="Courier New" w:cs="Courier New"/>
        </w:rPr>
      </w:pPr>
    </w:p>
    <w:p w14:paraId="315B4DF9" w14:textId="77777777" w:rsidR="001C175C" w:rsidRDefault="001C175C" w:rsidP="001C175C">
      <w:pPr>
        <w:pStyle w:val="NoSpacing"/>
        <w:rPr>
          <w:rFonts w:ascii="Courier New" w:hAnsi="Courier New" w:cs="Courier New"/>
        </w:rPr>
      </w:pPr>
      <w:r>
        <w:rPr>
          <w:rFonts w:ascii="Courier New" w:hAnsi="Courier New" w:cs="Courier New"/>
        </w:rPr>
        <w:t>0.014 + 0.002 + 0.002 + 0.001 + 0.004 + 0.002 + 0.004 + 0.005 + 0.000 = 0.033</w:t>
      </w:r>
    </w:p>
    <w:p w14:paraId="16CB0913" w14:textId="77777777" w:rsidR="001C175C" w:rsidRDefault="001C175C" w:rsidP="001C175C">
      <w:pPr>
        <w:pStyle w:val="NoSpacing"/>
        <w:rPr>
          <w:rFonts w:ascii="Courier New" w:hAnsi="Courier New" w:cs="Courier New"/>
        </w:rPr>
      </w:pPr>
    </w:p>
    <w:p w14:paraId="0627D98D" w14:textId="4F8E5E9D" w:rsidR="001C175C" w:rsidRDefault="001C175C" w:rsidP="001C175C">
      <w:pPr>
        <w:pStyle w:val="NoSpacing"/>
        <w:rPr>
          <w:rFonts w:cs="Calibri"/>
        </w:rPr>
      </w:pPr>
      <w:r>
        <w:rPr>
          <w:rFonts w:cs="Calibri"/>
        </w:rPr>
        <w:t xml:space="preserve">In this case, the forgery coefficient is small.  There is no exact threshold for detecting forgery, but your program will be calculating this coefficient for each of the data files.  When the coefficients are examined in relation to one another, the location of the forged data file will become apparent since the forgery coefficient will be abnormally high when the distribution of the first digits does not conform to the Benford probabilities.  A sample run of the solution may </w:t>
      </w:r>
      <w:r>
        <w:rPr>
          <w:rFonts w:cs="Calibri"/>
        </w:rPr>
        <w:t>yield</w:t>
      </w:r>
      <w:r>
        <w:rPr>
          <w:rFonts w:cs="Calibri"/>
        </w:rPr>
        <w:t xml:space="preserve"> results like this:</w:t>
      </w:r>
    </w:p>
    <w:p w14:paraId="41D199D0" w14:textId="77777777" w:rsidR="001C175C" w:rsidRDefault="001C175C" w:rsidP="001C175C">
      <w:pPr>
        <w:pStyle w:val="NoSpacing"/>
        <w:rPr>
          <w:rFonts w:cs="Calibri"/>
        </w:rPr>
      </w:pPr>
    </w:p>
    <w:p w14:paraId="2106A51E" w14:textId="77777777" w:rsidR="001C175C" w:rsidRPr="00A21ECB" w:rsidRDefault="001C175C" w:rsidP="001C175C">
      <w:pPr>
        <w:pStyle w:val="NoSpacing"/>
        <w:rPr>
          <w:rFonts w:ascii="Courier New" w:hAnsi="Courier New" w:cs="Courier New"/>
        </w:rPr>
      </w:pPr>
      <w:r w:rsidRPr="00A21ECB">
        <w:rPr>
          <w:rFonts w:ascii="Courier New" w:hAnsi="Courier New" w:cs="Courier New"/>
        </w:rPr>
        <w:t xml:space="preserve">FILE NAME           | </w:t>
      </w:r>
      <w:r>
        <w:rPr>
          <w:rFonts w:ascii="Courier New" w:hAnsi="Courier New" w:cs="Courier New"/>
        </w:rPr>
        <w:t>FORGERY COEFFICIENT</w:t>
      </w:r>
      <w:r w:rsidRPr="00A21ECB">
        <w:rPr>
          <w:rFonts w:ascii="Courier New" w:hAnsi="Courier New" w:cs="Courier New"/>
        </w:rPr>
        <w:t xml:space="preserve"> </w:t>
      </w:r>
    </w:p>
    <w:p w14:paraId="16F94099" w14:textId="77777777" w:rsidR="001C175C" w:rsidRPr="00A21ECB" w:rsidRDefault="001C175C" w:rsidP="001C175C">
      <w:pPr>
        <w:pStyle w:val="NoSpacing"/>
        <w:rPr>
          <w:rFonts w:ascii="Courier New" w:hAnsi="Courier New" w:cs="Courier New"/>
        </w:rPr>
      </w:pPr>
      <w:r w:rsidRPr="00A21ECB">
        <w:rPr>
          <w:rFonts w:ascii="Courier New" w:hAnsi="Courier New" w:cs="Courier New"/>
        </w:rPr>
        <w:t>--------------------+---------------</w:t>
      </w:r>
      <w:r>
        <w:rPr>
          <w:rFonts w:ascii="Courier New" w:hAnsi="Courier New" w:cs="Courier New"/>
        </w:rPr>
        <w:t>-----</w:t>
      </w:r>
    </w:p>
    <w:p w14:paraId="732FF91B" w14:textId="77777777" w:rsidR="001C175C" w:rsidRPr="00A21ECB" w:rsidRDefault="001C175C" w:rsidP="001C175C">
      <w:pPr>
        <w:pStyle w:val="NoSpacing"/>
        <w:rPr>
          <w:rFonts w:ascii="Courier New" w:hAnsi="Courier New" w:cs="Courier New"/>
        </w:rPr>
      </w:pPr>
      <w:r w:rsidRPr="00A21ECB">
        <w:rPr>
          <w:rFonts w:ascii="Courier New" w:hAnsi="Courier New" w:cs="Courier New"/>
        </w:rPr>
        <w:t xml:space="preserve">P02_DataFile_0.dat  | 0.033          </w:t>
      </w:r>
    </w:p>
    <w:p w14:paraId="1274849C" w14:textId="77777777" w:rsidR="001C175C" w:rsidRPr="00A21ECB" w:rsidRDefault="001C175C" w:rsidP="001C175C">
      <w:pPr>
        <w:pStyle w:val="NoSpacing"/>
        <w:rPr>
          <w:rFonts w:ascii="Courier New" w:hAnsi="Courier New" w:cs="Courier New"/>
        </w:rPr>
      </w:pPr>
      <w:r w:rsidRPr="00A21ECB">
        <w:rPr>
          <w:rFonts w:ascii="Courier New" w:hAnsi="Courier New" w:cs="Courier New"/>
        </w:rPr>
        <w:t xml:space="preserve">P02_DataFile_1.dat  | 0.015          </w:t>
      </w:r>
    </w:p>
    <w:p w14:paraId="1B101BA2" w14:textId="77777777" w:rsidR="001C175C" w:rsidRPr="00A21ECB" w:rsidRDefault="001C175C" w:rsidP="001C175C">
      <w:pPr>
        <w:pStyle w:val="NoSpacing"/>
        <w:rPr>
          <w:rFonts w:ascii="Courier New" w:hAnsi="Courier New" w:cs="Courier New"/>
        </w:rPr>
      </w:pPr>
      <w:r w:rsidRPr="00A21ECB">
        <w:rPr>
          <w:rFonts w:ascii="Courier New" w:hAnsi="Courier New" w:cs="Courier New"/>
        </w:rPr>
        <w:t xml:space="preserve">P02_DataFile_2.dat  | 0.023          </w:t>
      </w:r>
    </w:p>
    <w:p w14:paraId="5400C9DA" w14:textId="77777777" w:rsidR="001C175C" w:rsidRPr="00A21ECB" w:rsidRDefault="001C175C" w:rsidP="001C175C">
      <w:pPr>
        <w:pStyle w:val="NoSpacing"/>
        <w:rPr>
          <w:rFonts w:ascii="Courier New" w:hAnsi="Courier New" w:cs="Courier New"/>
        </w:rPr>
      </w:pPr>
      <w:r w:rsidRPr="00A21ECB">
        <w:rPr>
          <w:rFonts w:ascii="Courier New" w:hAnsi="Courier New" w:cs="Courier New"/>
        </w:rPr>
        <w:t xml:space="preserve">P02_DataFile_3.dat  | 0.024          </w:t>
      </w:r>
    </w:p>
    <w:p w14:paraId="3D4C8C48" w14:textId="77777777" w:rsidR="001C175C" w:rsidRPr="00A21ECB" w:rsidRDefault="001C175C" w:rsidP="001C175C">
      <w:pPr>
        <w:pStyle w:val="NoSpacing"/>
        <w:rPr>
          <w:rFonts w:ascii="Courier New" w:hAnsi="Courier New" w:cs="Courier New"/>
        </w:rPr>
      </w:pPr>
      <w:r w:rsidRPr="00A21ECB">
        <w:rPr>
          <w:rFonts w:ascii="Courier New" w:hAnsi="Courier New" w:cs="Courier New"/>
        </w:rPr>
        <w:t xml:space="preserve">P02_DataFile_4.dat  | 0.020          </w:t>
      </w:r>
    </w:p>
    <w:p w14:paraId="3CAE8910" w14:textId="77777777" w:rsidR="001C175C" w:rsidRPr="00A21ECB" w:rsidRDefault="001C175C" w:rsidP="001C175C">
      <w:pPr>
        <w:pStyle w:val="NoSpacing"/>
        <w:rPr>
          <w:rFonts w:ascii="Courier New" w:hAnsi="Courier New" w:cs="Courier New"/>
        </w:rPr>
      </w:pPr>
      <w:r w:rsidRPr="00A21ECB">
        <w:rPr>
          <w:rFonts w:ascii="Courier New" w:hAnsi="Courier New" w:cs="Courier New"/>
        </w:rPr>
        <w:t xml:space="preserve">P02_DataFile_5.dat  | 0.029          </w:t>
      </w:r>
    </w:p>
    <w:p w14:paraId="0ECCFBAA" w14:textId="77777777" w:rsidR="001C175C" w:rsidRPr="00A21ECB" w:rsidRDefault="001C175C" w:rsidP="001C175C">
      <w:pPr>
        <w:pStyle w:val="NoSpacing"/>
        <w:rPr>
          <w:rFonts w:ascii="Courier New" w:hAnsi="Courier New" w:cs="Courier New"/>
        </w:rPr>
      </w:pPr>
      <w:r w:rsidRPr="00A21ECB">
        <w:rPr>
          <w:rFonts w:ascii="Courier New" w:hAnsi="Courier New" w:cs="Courier New"/>
        </w:rPr>
        <w:t xml:space="preserve">P02_DataFile_6.dat  | 0.020          </w:t>
      </w:r>
    </w:p>
    <w:p w14:paraId="68DF5BDB" w14:textId="77777777" w:rsidR="001C175C" w:rsidRPr="00A21ECB" w:rsidRDefault="001C175C" w:rsidP="001C175C">
      <w:pPr>
        <w:pStyle w:val="NoSpacing"/>
        <w:rPr>
          <w:rFonts w:ascii="Courier New" w:hAnsi="Courier New" w:cs="Courier New"/>
        </w:rPr>
      </w:pPr>
      <w:r w:rsidRPr="00A21ECB">
        <w:rPr>
          <w:rFonts w:ascii="Courier New" w:hAnsi="Courier New" w:cs="Courier New"/>
        </w:rPr>
        <w:t xml:space="preserve">P02_DataFile_7.dat  | 0.337     </w:t>
      </w:r>
      <w:r>
        <w:rPr>
          <w:rFonts w:ascii="Courier New" w:hAnsi="Courier New" w:cs="Courier New"/>
        </w:rPr>
        <w:t xml:space="preserve">  </w:t>
      </w:r>
      <w:r w:rsidRPr="00A21ECB">
        <w:rPr>
          <w:rFonts w:ascii="Courier New" w:hAnsi="Courier New" w:cs="Courier New"/>
        </w:rPr>
        <w:sym w:font="Wingdings" w:char="F0E7"/>
      </w:r>
      <w:r>
        <w:rPr>
          <w:rFonts w:ascii="Courier New" w:hAnsi="Courier New" w:cs="Courier New"/>
        </w:rPr>
        <w:t xml:space="preserve"> FORGED DATA!!!</w:t>
      </w:r>
      <w:r w:rsidRPr="00A21ECB">
        <w:rPr>
          <w:rFonts w:ascii="Courier New" w:hAnsi="Courier New" w:cs="Courier New"/>
        </w:rPr>
        <w:t xml:space="preserve">     </w:t>
      </w:r>
    </w:p>
    <w:p w14:paraId="5BD3DC1D" w14:textId="77777777" w:rsidR="001C175C" w:rsidRPr="00A21ECB" w:rsidRDefault="001C175C" w:rsidP="001C175C">
      <w:pPr>
        <w:pStyle w:val="NoSpacing"/>
        <w:rPr>
          <w:rFonts w:ascii="Courier New" w:hAnsi="Courier New" w:cs="Courier New"/>
        </w:rPr>
      </w:pPr>
      <w:r w:rsidRPr="00A21ECB">
        <w:rPr>
          <w:rFonts w:ascii="Courier New" w:hAnsi="Courier New" w:cs="Courier New"/>
        </w:rPr>
        <w:t xml:space="preserve">P02_DataFile_8.dat  | 0.016          </w:t>
      </w:r>
    </w:p>
    <w:p w14:paraId="69B03287" w14:textId="77777777" w:rsidR="001C175C" w:rsidRPr="00A21ECB" w:rsidRDefault="001C175C" w:rsidP="001C175C">
      <w:pPr>
        <w:pStyle w:val="NoSpacing"/>
        <w:rPr>
          <w:rFonts w:ascii="Courier New" w:hAnsi="Courier New" w:cs="Courier New"/>
        </w:rPr>
      </w:pPr>
      <w:r w:rsidRPr="00A21ECB">
        <w:rPr>
          <w:rFonts w:ascii="Courier New" w:hAnsi="Courier New" w:cs="Courier New"/>
        </w:rPr>
        <w:t xml:space="preserve">P02_DataFile_9.dat  | 0.020     </w:t>
      </w:r>
    </w:p>
    <w:p w14:paraId="278F57C3" w14:textId="77777777" w:rsidR="001C175C" w:rsidRPr="004D762A" w:rsidRDefault="001C175C" w:rsidP="001C175C">
      <w:pPr>
        <w:pStyle w:val="NoSpacing"/>
        <w:rPr>
          <w:rFonts w:ascii="Courier New" w:hAnsi="Courier New" w:cs="Courier New"/>
        </w:rPr>
      </w:pPr>
    </w:p>
    <w:p w14:paraId="41268AD6" w14:textId="7BD06AB0" w:rsidR="001C175C" w:rsidRDefault="001C175C" w:rsidP="001C175C">
      <w:pPr>
        <w:pStyle w:val="NoSpacing"/>
        <w:rPr>
          <w:rFonts w:ascii="Consolas" w:hAnsi="Consolas" w:cs="Calibri"/>
        </w:rPr>
      </w:pPr>
      <w:r w:rsidRPr="001C175C">
        <w:rPr>
          <w:rFonts w:ascii="Consolas" w:hAnsi="Consolas" w:cs="Calibri"/>
        </w:rPr>
        <w:t>When your program is run, display the detailed statistics for each file as it is processed.  After each file has been processed, display a table like the one above comparing the forgery coefficients so a reasonably intelligent human being can interpret the results and pinpoint the forged file.</w:t>
      </w:r>
    </w:p>
    <w:p w14:paraId="0599D961" w14:textId="7A350007" w:rsidR="001C175C" w:rsidRDefault="001C175C" w:rsidP="001C175C">
      <w:pPr>
        <w:pStyle w:val="NoSpacing"/>
        <w:rPr>
          <w:rFonts w:ascii="Consolas" w:hAnsi="Consolas" w:cs="Calibri"/>
        </w:rPr>
      </w:pPr>
    </w:p>
    <w:p w14:paraId="5E4F09AC" w14:textId="1932F283" w:rsidR="001C175C" w:rsidRDefault="001C175C" w:rsidP="001C175C">
      <w:pPr>
        <w:pStyle w:val="NoSpacing"/>
        <w:rPr>
          <w:rFonts w:ascii="Consolas" w:hAnsi="Consolas" w:cs="Calibri"/>
        </w:rPr>
      </w:pPr>
    </w:p>
    <w:p w14:paraId="528E5C10" w14:textId="3A6EAECD" w:rsidR="001C175C" w:rsidRDefault="001C175C" w:rsidP="001C175C">
      <w:pPr>
        <w:pStyle w:val="NoSpacing"/>
        <w:rPr>
          <w:rFonts w:ascii="Consolas" w:hAnsi="Consolas" w:cs="Calibri"/>
        </w:rPr>
      </w:pPr>
    </w:p>
    <w:p w14:paraId="232ED6C1" w14:textId="3C20998F" w:rsidR="001C175C" w:rsidRPr="001C175C" w:rsidRDefault="001C175C" w:rsidP="001C175C">
      <w:pPr>
        <w:rPr>
          <w:rFonts w:ascii="Consolas" w:hAnsi="Consolas"/>
          <w:bdr w:val="none" w:sz="0" w:space="0" w:color="auto" w:frame="1"/>
        </w:rPr>
      </w:pPr>
      <w:r>
        <w:rPr>
          <w:rFonts w:ascii="Consolas" w:hAnsi="Consolas"/>
          <w:u w:val="single"/>
          <w:bdr w:val="none" w:sz="0" w:space="0" w:color="auto" w:frame="1"/>
        </w:rPr>
        <w:lastRenderedPageBreak/>
        <w:t>Sample Run Output</w:t>
      </w:r>
      <w:r w:rsidRPr="00BC06CE">
        <w:rPr>
          <w:rFonts w:ascii="Courier New" w:hAnsi="Courier New" w:cs="Courier New"/>
        </w:rPr>
        <w:t xml:space="preserve"> </w:t>
      </w:r>
    </w:p>
    <w:p w14:paraId="56F163F5"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10000 integer elements were encountered and analyzed in: P02_DataFile_0.dat</w:t>
      </w:r>
    </w:p>
    <w:p w14:paraId="0594908A"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FREQUENCY TOTALS</w:t>
      </w:r>
    </w:p>
    <w:p w14:paraId="2F79AC24"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FREQ_01 =   3099, FREQ_02 =   1708, FREQ_03 =   1220, FREQ_04 =    972</w:t>
      </w:r>
    </w:p>
    <w:p w14:paraId="69CDA8C8"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FREQ_05 =    799, FREQ_06 =    653, FREQ_07 =    589, FREQ_08 =    503</w:t>
      </w:r>
    </w:p>
    <w:p w14:paraId="11D0FA58"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FREQ_09 =    457</w:t>
      </w:r>
    </w:p>
    <w:p w14:paraId="1920B4D9"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16C6A920"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RELATIVE FREQUENCY TOTALS</w:t>
      </w:r>
    </w:p>
    <w:p w14:paraId="5E52DE41"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RELA_01 = 0.310, RELA_02 = 0.171, RELA_03 = 0.122, RELA_04 = 0.097</w:t>
      </w:r>
    </w:p>
    <w:p w14:paraId="2C255535"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RELA_05 = 0.080, RELA_06 = 0.065, RELA_07 = 0.059, RELA_08 = 0.050</w:t>
      </w:r>
    </w:p>
    <w:p w14:paraId="2F4293D1"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RELA_09 = 0.046</w:t>
      </w:r>
    </w:p>
    <w:p w14:paraId="282D904B"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77055F24"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BENFORD OFFSET VALUES</w:t>
      </w:r>
    </w:p>
    <w:p w14:paraId="241FD660"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BOFF_01 = 0.009, BOFF_02 = 0.005, BOFF_03 = 0.003, BOFF_04 = 0.000</w:t>
      </w:r>
    </w:p>
    <w:p w14:paraId="746FE2BC"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BOFF_05 = 0.001, BOFF_06 = 0.002, BOFF_07 = 0.001, BOFF_08 = 0.001</w:t>
      </w:r>
    </w:p>
    <w:p w14:paraId="035A398A"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BOFF_09 = 0.000</w:t>
      </w:r>
    </w:p>
    <w:p w14:paraId="375E24B2"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The sum of the Benford Offsets is: 0.022</w:t>
      </w:r>
    </w:p>
    <w:p w14:paraId="31B29808"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2B7F3CCE"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4B4C72C4"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10000 integer elements were encountered and analyzed in: P02_DataFile_1.dat</w:t>
      </w:r>
    </w:p>
    <w:p w14:paraId="4EDBB16E"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FREQUENCY TOTALS</w:t>
      </w:r>
    </w:p>
    <w:p w14:paraId="5D3295D6"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FREQ_01 =   2994, FREQ_02 =   1761, FREQ_03 =   1233, FREQ_04 =   1000</w:t>
      </w:r>
    </w:p>
    <w:p w14:paraId="78AB1A84"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FREQ_05 =    753, FREQ_06 =    633, FREQ_07 =    590, FREQ_08 =    536</w:t>
      </w:r>
    </w:p>
    <w:p w14:paraId="572529BF"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FREQ_09 =    500</w:t>
      </w:r>
    </w:p>
    <w:p w14:paraId="47BF5E86"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139A283A"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RELATIVE FREQUENCY TOTALS</w:t>
      </w:r>
    </w:p>
    <w:p w14:paraId="1C0601FA"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RELA_01 = 0.299, RELA_02 = 0.176, RELA_03 = 0.123, RELA_04 = 0.100</w:t>
      </w:r>
    </w:p>
    <w:p w14:paraId="2D86A38C"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RELA_05 = 0.075, RELA_06 = 0.063, RELA_07 = 0.059, RELA_08 = 0.054</w:t>
      </w:r>
    </w:p>
    <w:p w14:paraId="213CEF87"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RELA_09 = 0.050</w:t>
      </w:r>
    </w:p>
    <w:p w14:paraId="39BDD454"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42875C87"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BENFORD OFFSET VALUES</w:t>
      </w:r>
    </w:p>
    <w:p w14:paraId="5DF581DB"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BOFF_01 = 0.002, BOFF_02 = 0.000, BOFF_03 = 0.002, BOFF_04 = 0.003</w:t>
      </w:r>
    </w:p>
    <w:p w14:paraId="2E838E18"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BOFF_05 = 0.004, BOFF_06 = 0.004, BOFF_07 = 0.001, BOFF_08 = 0.003</w:t>
      </w:r>
    </w:p>
    <w:p w14:paraId="07EEF8E7"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BOFF_09 = 0.004</w:t>
      </w:r>
    </w:p>
    <w:p w14:paraId="75CF62A6"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The sum of the Benford Offsets is: 0.021</w:t>
      </w:r>
    </w:p>
    <w:p w14:paraId="30086501"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4D17A404"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1EFC0053"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10000 integer elements were encountered and analyzed in: P02_DataFile_2.dat</w:t>
      </w:r>
    </w:p>
    <w:p w14:paraId="44A545F2"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FREQUENCY TOTALS</w:t>
      </w:r>
    </w:p>
    <w:p w14:paraId="13792DEF"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FREQ_01 =   2975, FREQ_02 =   1725, FREQ_03 =   1238, FREQ_04 =    993</w:t>
      </w:r>
    </w:p>
    <w:p w14:paraId="2AE3D536"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FREQ_05 =    802, FREQ_06 =    660, FREQ_07 =    603, FREQ_08 =    523</w:t>
      </w:r>
    </w:p>
    <w:p w14:paraId="0177329E"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FREQ_09 =    481</w:t>
      </w:r>
    </w:p>
    <w:p w14:paraId="54DD7B23"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4FC9E035"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RELATIVE FREQUENCY TOTALS</w:t>
      </w:r>
    </w:p>
    <w:p w14:paraId="0EAB252D"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RELA_01 = 0.297, RELA_02 = 0.172, RELA_03 = 0.124, RELA_04 = 0.099</w:t>
      </w:r>
    </w:p>
    <w:p w14:paraId="56BDF39B"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RELA_05 = 0.080, RELA_06 = 0.066, RELA_07 = 0.060, RELA_08 = 0.052</w:t>
      </w:r>
    </w:p>
    <w:p w14:paraId="50376D5B"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RELA_09 = 0.048</w:t>
      </w:r>
    </w:p>
    <w:p w14:paraId="796B130C"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1BC6AF25"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lastRenderedPageBreak/>
        <w:t>BENFORD OFFSET VALUES</w:t>
      </w:r>
    </w:p>
    <w:p w14:paraId="3039D49E"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BOFF_01 = 0.004, BOFF_02 = 0.004, BOFF_03 = 0.001, BOFF_04 = 0.002</w:t>
      </w:r>
    </w:p>
    <w:p w14:paraId="359E7163"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BOFF_05 = 0.001, BOFF_06 = 0.001, BOFF_07 = 0.002, BOFF_08 = 0.001</w:t>
      </w:r>
    </w:p>
    <w:p w14:paraId="1A70C174"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BOFF_09 = 0.002</w:t>
      </w:r>
    </w:p>
    <w:p w14:paraId="72BA347D"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The sum of the Benford Offsets is: 0.018</w:t>
      </w:r>
    </w:p>
    <w:p w14:paraId="6C7C85D6"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00274846"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7E0C5DB3"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10000 integer elements were encountered and analyzed in: P02_DataFile_3.dat</w:t>
      </w:r>
    </w:p>
    <w:p w14:paraId="3B7385AE"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FREQUENCY TOTALS</w:t>
      </w:r>
    </w:p>
    <w:p w14:paraId="59DC2A6B"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FREQ_01 =   2998, FREQ_02 =   1797, FREQ_03 =   1307, FREQ_04 =    947</w:t>
      </w:r>
    </w:p>
    <w:p w14:paraId="6E542C46"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FREQ_05 =    803, FREQ_06 =    635, FREQ_07 =    562, FREQ_08 =    500</w:t>
      </w:r>
    </w:p>
    <w:p w14:paraId="2E337EBB"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FREQ_09 =    451</w:t>
      </w:r>
    </w:p>
    <w:p w14:paraId="089184CF"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51A0A781"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RELATIVE FREQUENCY TOTALS</w:t>
      </w:r>
    </w:p>
    <w:p w14:paraId="1B46E372"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RELA_01 = 0.300, RELA_02 = 0.180, RELA_03 = 0.131, RELA_04 = 0.095</w:t>
      </w:r>
    </w:p>
    <w:p w14:paraId="09904F41"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RELA_05 = 0.080, RELA_06 = 0.064, RELA_07 = 0.056, RELA_08 = 0.050</w:t>
      </w:r>
    </w:p>
    <w:p w14:paraId="003D24FE"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RELA_09 = 0.045</w:t>
      </w:r>
    </w:p>
    <w:p w14:paraId="44C0D67A"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34F0D49F"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BENFORD OFFSET VALUES</w:t>
      </w:r>
    </w:p>
    <w:p w14:paraId="1619B8DF"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BOFF_01 = 0.001, BOFF_02 = 0.004, BOFF_03 = 0.006, BOFF_04 = 0.002</w:t>
      </w:r>
    </w:p>
    <w:p w14:paraId="73D60612"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BOFF_05 = 0.001, BOFF_06 = 0.004, BOFF_07 = 0.002, BOFF_08 = 0.001</w:t>
      </w:r>
    </w:p>
    <w:p w14:paraId="74B3D02E"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BOFF_09 = 0.001</w:t>
      </w:r>
    </w:p>
    <w:p w14:paraId="3146676D"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The sum of the Benford Offsets is: 0.021</w:t>
      </w:r>
    </w:p>
    <w:p w14:paraId="74FA9E08"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4D8D8627"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496059B6"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10000 integer elements were encountered and analyzed in: P02_DataFile_4.dat</w:t>
      </w:r>
    </w:p>
    <w:p w14:paraId="105E8944"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FREQUENCY TOTALS</w:t>
      </w:r>
    </w:p>
    <w:p w14:paraId="15C4A9A2"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FREQ_01 =   3018, FREQ_02 =   1730, FREQ_03 =   1241, FREQ_04 =    936</w:t>
      </w:r>
    </w:p>
    <w:p w14:paraId="34AC5A9C"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FREQ_05 =    805, FREQ_06 =    702, FREQ_07 =    594, FREQ_08 =    528</w:t>
      </w:r>
    </w:p>
    <w:p w14:paraId="531CD356"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FREQ_09 =    446</w:t>
      </w:r>
    </w:p>
    <w:p w14:paraId="13E45AB8"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3A78FB78"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RELATIVE FREQUENCY TOTALS</w:t>
      </w:r>
    </w:p>
    <w:p w14:paraId="4E53EE07"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RELA_01 = 0.302, RELA_02 = 0.173, RELA_03 = 0.124, RELA_04 = 0.094</w:t>
      </w:r>
    </w:p>
    <w:p w14:paraId="04DF6EAB"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RELA_05 = 0.081, RELA_06 = 0.070, RELA_07 = 0.059, RELA_08 = 0.053</w:t>
      </w:r>
    </w:p>
    <w:p w14:paraId="0AA54DB9"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RELA_09 = 0.045</w:t>
      </w:r>
    </w:p>
    <w:p w14:paraId="02A35D25"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50390AFD"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BENFORD OFFSET VALUES</w:t>
      </w:r>
    </w:p>
    <w:p w14:paraId="37676EBE"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BOFF_01 = 0.001, BOFF_02 = 0.003, BOFF_03 = 0.001, BOFF_04 = 0.003</w:t>
      </w:r>
    </w:p>
    <w:p w14:paraId="16104FE9"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BOFF_05 = 0.002, BOFF_06 = 0.003, BOFF_07 = 0.001, BOFF_08 = 0.002</w:t>
      </w:r>
    </w:p>
    <w:p w14:paraId="0AD64BCE"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BOFF_09 = 0.001</w:t>
      </w:r>
    </w:p>
    <w:p w14:paraId="5A26CD1D"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The sum of the Benford Offsets is: 0.017</w:t>
      </w:r>
    </w:p>
    <w:p w14:paraId="1D97C2FB"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621FCACF"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78B446CE"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10000 integer elements were encountered and analyzed in: P02_DataFile_5.dat</w:t>
      </w:r>
    </w:p>
    <w:p w14:paraId="370D4459"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FREQUENCY TOTALS</w:t>
      </w:r>
    </w:p>
    <w:p w14:paraId="1303D962"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FREQ_01 =   3113, FREQ_02 =   1693, FREQ_03 =   1238, FREQ_04 =    946</w:t>
      </w:r>
    </w:p>
    <w:p w14:paraId="15B75048"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FREQ_05 =    816, FREQ_06 =    666, FREQ_07 =    533, FREQ_08 =    531</w:t>
      </w:r>
    </w:p>
    <w:p w14:paraId="348F9F2B"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FREQ_09 =    464</w:t>
      </w:r>
    </w:p>
    <w:p w14:paraId="04D9F344"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3856257C"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lastRenderedPageBreak/>
        <w:t>RELATIVE FREQUENCY TOTALS</w:t>
      </w:r>
    </w:p>
    <w:p w14:paraId="5BE8DF36"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RELA_01 = 0.311, RELA_02 = 0.169, RELA_03 = 0.124, RELA_04 = 0.095</w:t>
      </w:r>
    </w:p>
    <w:p w14:paraId="0FC7FA4E"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RELA_05 = 0.082, RELA_06 = 0.067, RELA_07 = 0.053, RELA_08 = 0.053</w:t>
      </w:r>
    </w:p>
    <w:p w14:paraId="05DA3418"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RELA_09 = 0.046</w:t>
      </w:r>
    </w:p>
    <w:p w14:paraId="1F0D2136"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55BFD9B3"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BENFORD OFFSET VALUES</w:t>
      </w:r>
    </w:p>
    <w:p w14:paraId="3C0F9400"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BOFF_01 = 0.010, BOFF_02 = 0.007, BOFF_03 = 0.001, BOFF_04 = 0.002</w:t>
      </w:r>
    </w:p>
    <w:p w14:paraId="3CAD9406"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BOFF_05 = 0.003, BOFF_06 = 0.000, BOFF_07 = 0.005, BOFF_08 = 0.002</w:t>
      </w:r>
    </w:p>
    <w:p w14:paraId="6A1483B7"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BOFF_09 = 0.000</w:t>
      </w:r>
    </w:p>
    <w:p w14:paraId="300E0602"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The sum of the Benford Offsets is: 0.031</w:t>
      </w:r>
    </w:p>
    <w:p w14:paraId="25093E3D"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6EA576E2"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5CCEBC4D"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10000 integer elements were encountered and analyzed in: P02_DataFile_6.dat</w:t>
      </w:r>
    </w:p>
    <w:p w14:paraId="021ACE16"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FREQUENCY TOTALS</w:t>
      </w:r>
    </w:p>
    <w:p w14:paraId="5960DBFC"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FREQ_01 =   2966, FREQ_02 =   1741, FREQ_03 =   1263, FREQ_04 =    988</w:t>
      </w:r>
    </w:p>
    <w:p w14:paraId="73E44304"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FREQ_05 =    825, FREQ_06 =    654, FREQ_07 =    579, FREQ_08 =    528</w:t>
      </w:r>
    </w:p>
    <w:p w14:paraId="16EBD396"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FREQ_09 =    456</w:t>
      </w:r>
    </w:p>
    <w:p w14:paraId="7020E0F4"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3862EB13"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RELATIVE FREQUENCY TOTALS</w:t>
      </w:r>
    </w:p>
    <w:p w14:paraId="45E10A40"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RELA_01 = 0.297, RELA_02 = 0.174, RELA_03 = 0.126, RELA_04 = 0.099</w:t>
      </w:r>
    </w:p>
    <w:p w14:paraId="655304A0"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RELA_05 = 0.083, RELA_06 = 0.065, RELA_07 = 0.058, RELA_08 = 0.053</w:t>
      </w:r>
    </w:p>
    <w:p w14:paraId="3CE563FD"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RELA_09 = 0.046</w:t>
      </w:r>
    </w:p>
    <w:p w14:paraId="4739B009"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0B231BEB"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BENFORD OFFSET VALUES</w:t>
      </w:r>
    </w:p>
    <w:p w14:paraId="5CF2C742"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BOFF_01 = 0.004, BOFF_02 = 0.002, BOFF_03 = 0.001, BOFF_04 = 0.002</w:t>
      </w:r>
    </w:p>
    <w:p w14:paraId="68D3145A"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BOFF_05 = 0.004, BOFF_06 = 0.002, BOFF_07 = 0.000, BOFF_08 = 0.002</w:t>
      </w:r>
    </w:p>
    <w:p w14:paraId="04C0B7AF"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BOFF_09 = 0.000</w:t>
      </w:r>
    </w:p>
    <w:p w14:paraId="70537922"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The sum of the Benford Offsets is: 0.017</w:t>
      </w:r>
    </w:p>
    <w:p w14:paraId="4D5AEEE8"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348C274E"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7FCC99D3"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10000 integer elements were encountered and analyzed in: P02_DataFile_7.dat</w:t>
      </w:r>
    </w:p>
    <w:p w14:paraId="67362039"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FREQUENCY TOTALS</w:t>
      </w:r>
    </w:p>
    <w:p w14:paraId="227F0C31"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FREQ_01 =   2999, FREQ_02 =   1762, FREQ_03 =   1226, FREQ_04 =    969</w:t>
      </w:r>
    </w:p>
    <w:p w14:paraId="7F037356"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FREQ_05 =    794, FREQ_06 =    641, FREQ_07 =    623, FREQ_08 =    510</w:t>
      </w:r>
    </w:p>
    <w:p w14:paraId="426CABA5"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FREQ_09 =    476</w:t>
      </w:r>
    </w:p>
    <w:p w14:paraId="5E01A717"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00740882"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RELATIVE FREQUENCY TOTALS</w:t>
      </w:r>
    </w:p>
    <w:p w14:paraId="7E770CF5"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RELA_01 = 0.300, RELA_02 = 0.176, RELA_03 = 0.123, RELA_04 = 0.097</w:t>
      </w:r>
    </w:p>
    <w:p w14:paraId="383919E0"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RELA_05 = 0.079, RELA_06 = 0.064, RELA_07 = 0.062, RELA_08 = 0.051</w:t>
      </w:r>
    </w:p>
    <w:p w14:paraId="01A289F5"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RELA_09 = 0.048</w:t>
      </w:r>
    </w:p>
    <w:p w14:paraId="53933ED7"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52DE98D8"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BENFORD OFFSET VALUES</w:t>
      </w:r>
    </w:p>
    <w:p w14:paraId="409A7A80"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BOFF_01 = 0.001, BOFF_02 = 0.000, BOFF_03 = 0.002, BOFF_04 = 0.000</w:t>
      </w:r>
    </w:p>
    <w:p w14:paraId="015A46C9"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BOFF_05 = 0.000, BOFF_06 = 0.003, BOFF_07 = 0.004, BOFF_08 = 0.000</w:t>
      </w:r>
    </w:p>
    <w:p w14:paraId="7F5A4F07"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BOFF_09 = 0.002</w:t>
      </w:r>
    </w:p>
    <w:p w14:paraId="4696C0B8"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The sum of the Benford Offsets is: 0.013</w:t>
      </w:r>
    </w:p>
    <w:p w14:paraId="206C3DEB"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73902980"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7C94F820"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10000 integer elements were encountered and analyzed in: P02_DataFile_8.dat</w:t>
      </w:r>
    </w:p>
    <w:p w14:paraId="79FFE1BA"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lastRenderedPageBreak/>
        <w:t>FREQUENCY TOTALS</w:t>
      </w:r>
    </w:p>
    <w:p w14:paraId="68839162"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FREQ_01 =   1939, FREQ_02 =   1997, FREQ_03 =   1065, FREQ_04 =   1015</w:t>
      </w:r>
    </w:p>
    <w:p w14:paraId="1A6D3D56"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FREQ_05 =    503, FREQ_06 =    473, FREQ_07 =   1010, FREQ_08 =   1998</w:t>
      </w:r>
    </w:p>
    <w:p w14:paraId="6BD6D2D3"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FREQ_09 =      0</w:t>
      </w:r>
    </w:p>
    <w:p w14:paraId="2B62C68A"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0767668A"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RELATIVE FREQUENCY TOTALS</w:t>
      </w:r>
    </w:p>
    <w:p w14:paraId="24D57DC6"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RELA_01 = 0.194, RELA_02 = 0.200, RELA_03 = 0.107, RELA_04 = 0.102</w:t>
      </w:r>
    </w:p>
    <w:p w14:paraId="2D46CCE7"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RELA_05 = 0.050, RELA_06 = 0.047, RELA_07 = 0.101, RELA_08 = 0.200</w:t>
      </w:r>
    </w:p>
    <w:p w14:paraId="102F87B2"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RELA_09 = 0.000</w:t>
      </w:r>
    </w:p>
    <w:p w14:paraId="0A757FF9"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58BB31CC"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BENFORD OFFSET VALUES</w:t>
      </w:r>
    </w:p>
    <w:p w14:paraId="20723DBF"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BOFF_01 = 0.107, BOFF_02 = 0.024, BOFF_03 = 0.019, BOFF_04 = 0.005</w:t>
      </w:r>
    </w:p>
    <w:p w14:paraId="59B78BAC"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BOFF_05 = 0.029, BOFF_06 = 0.020, BOFF_07 = 0.043, BOFF_08 = 0.149</w:t>
      </w:r>
    </w:p>
    <w:p w14:paraId="717623AB"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BOFF_09 = 0.046</w:t>
      </w:r>
    </w:p>
    <w:p w14:paraId="5C433D52"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The sum of the Benford Offsets is: 0.440</w:t>
      </w:r>
    </w:p>
    <w:p w14:paraId="1A9469B4"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4AA7DBFB"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24AF11DD"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10000 integer elements were encountered and analyzed in: P02_DataFile_9.dat</w:t>
      </w:r>
    </w:p>
    <w:p w14:paraId="6B4D116A"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FREQUENCY TOTALS</w:t>
      </w:r>
    </w:p>
    <w:p w14:paraId="06A21050"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FREQ_01 =   3009, FREQ_02 =   1745, FREQ_03 =   1260, FREQ_04 =    981</w:t>
      </w:r>
    </w:p>
    <w:p w14:paraId="125889D5"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FREQ_05 =    738, FREQ_06 =    711, FREQ_07 =    589, FREQ_08 =    514</w:t>
      </w:r>
    </w:p>
    <w:p w14:paraId="69AC6FC4"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FREQ_09 =    453</w:t>
      </w:r>
    </w:p>
    <w:p w14:paraId="1748A5AC"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59086770"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RELATIVE FREQUENCY TOTALS</w:t>
      </w:r>
    </w:p>
    <w:p w14:paraId="3275171E"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RELA_01 = 0.301, RELA_02 = 0.174, RELA_03 = 0.126, RELA_04 = 0.098</w:t>
      </w:r>
    </w:p>
    <w:p w14:paraId="5104B529"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RELA_05 = 0.074, RELA_06 = 0.071, RELA_07 = 0.059, RELA_08 = 0.051</w:t>
      </w:r>
    </w:p>
    <w:p w14:paraId="3CA6C8E0"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RELA_09 = 0.045</w:t>
      </w:r>
    </w:p>
    <w:p w14:paraId="65751130"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57215A25"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BENFORD OFFSET VALUES</w:t>
      </w:r>
    </w:p>
    <w:p w14:paraId="358C1303"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BOFF_01 = 0.000, BOFF_02 = 0.002, BOFF_03 = 0.001, BOFF_04 = 0.001</w:t>
      </w:r>
    </w:p>
    <w:p w14:paraId="59C21E33"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BOFF_05 = 0.005, BOFF_06 = 0.004, BOFF_07 = 0.001, BOFF_08 = 0.000</w:t>
      </w:r>
    </w:p>
    <w:p w14:paraId="070D68A4"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BOFF_09 = 0.001</w:t>
      </w:r>
    </w:p>
    <w:p w14:paraId="28741473"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The sum of the Benford Offsets is: 0.015</w:t>
      </w:r>
    </w:p>
    <w:p w14:paraId="08415473"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4D517CFE"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p>
    <w:p w14:paraId="4A350579"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 xml:space="preserve">FILE NAME           | FORGERY COEFFICIENT </w:t>
      </w:r>
    </w:p>
    <w:p w14:paraId="6F1FCDB1"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w:t>
      </w:r>
    </w:p>
    <w:p w14:paraId="3222FE3B"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 xml:space="preserve">P02_DataFile_0.dat  | 0.022          </w:t>
      </w:r>
    </w:p>
    <w:p w14:paraId="037FEBE3"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 xml:space="preserve">P02_DataFile_1.dat  | 0.021          </w:t>
      </w:r>
    </w:p>
    <w:p w14:paraId="5D891DC2"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 xml:space="preserve">P02_DataFile_2.dat  | 0.018          </w:t>
      </w:r>
    </w:p>
    <w:p w14:paraId="70478174"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 xml:space="preserve">P02_DataFile_3.dat  | 0.021          </w:t>
      </w:r>
    </w:p>
    <w:p w14:paraId="023E2127"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 xml:space="preserve">P02_DataFile_4.dat  | 0.017          </w:t>
      </w:r>
    </w:p>
    <w:p w14:paraId="248A78C3"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 xml:space="preserve">P02_DataFile_5.dat  | 0.031          </w:t>
      </w:r>
    </w:p>
    <w:p w14:paraId="6F478F08"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 xml:space="preserve">P02_DataFile_6.dat  | 0.017          </w:t>
      </w:r>
    </w:p>
    <w:p w14:paraId="27470D9C"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 xml:space="preserve">P02_DataFile_7.dat  | 0.013          </w:t>
      </w:r>
    </w:p>
    <w:p w14:paraId="6BE1DC22" w14:textId="77777777" w:rsidR="001C175C" w:rsidRPr="00AA65D9"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 xml:space="preserve">P02_DataFile_8.dat  | 0.440          </w:t>
      </w:r>
    </w:p>
    <w:p w14:paraId="32F067FE" w14:textId="28755E09" w:rsidR="001C175C" w:rsidRPr="001C175C" w:rsidRDefault="001C175C" w:rsidP="001C175C">
      <w:pPr>
        <w:pStyle w:val="NoSpacing"/>
        <w:pBdr>
          <w:top w:val="single" w:sz="4" w:space="1" w:color="auto"/>
          <w:left w:val="single" w:sz="4" w:space="1" w:color="auto"/>
          <w:bottom w:val="single" w:sz="4" w:space="1" w:color="auto"/>
          <w:right w:val="single" w:sz="4" w:space="1" w:color="auto"/>
        </w:pBdr>
        <w:rPr>
          <w:rFonts w:ascii="Courier New" w:hAnsi="Courier New" w:cs="Courier New"/>
          <w:color w:val="0070C0"/>
        </w:rPr>
      </w:pPr>
      <w:r w:rsidRPr="00AA65D9">
        <w:rPr>
          <w:rFonts w:ascii="Courier New" w:hAnsi="Courier New" w:cs="Courier New"/>
          <w:color w:val="0070C0"/>
        </w:rPr>
        <w:t>P02_Da</w:t>
      </w:r>
      <w:r>
        <w:rPr>
          <w:rFonts w:ascii="Courier New" w:hAnsi="Courier New" w:cs="Courier New"/>
          <w:color w:val="0070C0"/>
        </w:rPr>
        <w:t xml:space="preserve">taFile_9.dat  | 0.015          </w:t>
      </w:r>
    </w:p>
    <w:p w14:paraId="5874C16A" w14:textId="7B46AECC" w:rsidR="001F1863" w:rsidRDefault="001F1863" w:rsidP="005556DF">
      <w:pPr>
        <w:rPr>
          <w:rFonts w:ascii="Consolas" w:hAnsi="Consolas"/>
          <w:bdr w:val="none" w:sz="0" w:space="0" w:color="auto" w:frame="1"/>
        </w:rPr>
      </w:pPr>
    </w:p>
    <w:p w14:paraId="61ACBC06" w14:textId="77777777" w:rsidR="001C175C" w:rsidRDefault="001C175C" w:rsidP="005556DF">
      <w:pPr>
        <w:rPr>
          <w:rFonts w:ascii="Consolas" w:hAnsi="Consolas"/>
          <w:bdr w:val="none" w:sz="0" w:space="0" w:color="auto" w:frame="1"/>
        </w:rPr>
      </w:pPr>
    </w:p>
    <w:p w14:paraId="5874C16D" w14:textId="77777777" w:rsidR="008F6CE2" w:rsidRDefault="008F6CE2" w:rsidP="008F6CE2">
      <w:pPr>
        <w:rPr>
          <w:rFonts w:ascii="Consolas" w:hAnsi="Consolas"/>
        </w:rPr>
      </w:pPr>
    </w:p>
    <w:p w14:paraId="5874C16E" w14:textId="77777777" w:rsidR="008F6CE2" w:rsidRDefault="008F6CE2" w:rsidP="008F6CE2">
      <w:pPr>
        <w:rPr>
          <w:rFonts w:ascii="Consolas" w:hAnsi="Consolas"/>
        </w:rPr>
      </w:pPr>
      <w:r>
        <w:rPr>
          <w:rFonts w:ascii="Consolas" w:hAnsi="Consolas"/>
          <w:u w:val="single"/>
        </w:rPr>
        <w:lastRenderedPageBreak/>
        <w:t>Assessment</w:t>
      </w:r>
    </w:p>
    <w:p w14:paraId="5874C16F" w14:textId="77777777" w:rsidR="008F6CE2" w:rsidRPr="008F6CE2" w:rsidRDefault="001E76AC" w:rsidP="008F6CE2">
      <w:pPr>
        <w:rPr>
          <w:rFonts w:ascii="Consolas" w:hAnsi="Consolas"/>
        </w:rPr>
      </w:pPr>
      <w:r>
        <w:rPr>
          <w:rFonts w:ascii="Consolas" w:hAnsi="Consolas"/>
        </w:rPr>
        <w:t>This assignment will be assessed based on the provided grading rubric.</w:t>
      </w:r>
    </w:p>
    <w:sectPr w:rsidR="008F6CE2" w:rsidRPr="008F6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77BA"/>
    <w:multiLevelType w:val="hybridMultilevel"/>
    <w:tmpl w:val="C60E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F59A4"/>
    <w:multiLevelType w:val="hybridMultilevel"/>
    <w:tmpl w:val="7D8CF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65556"/>
    <w:multiLevelType w:val="hybridMultilevel"/>
    <w:tmpl w:val="13AE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E2"/>
    <w:rsid w:val="00187D04"/>
    <w:rsid w:val="001C175C"/>
    <w:rsid w:val="001E76AC"/>
    <w:rsid w:val="001F1863"/>
    <w:rsid w:val="002255F7"/>
    <w:rsid w:val="0045057E"/>
    <w:rsid w:val="00514062"/>
    <w:rsid w:val="005556DF"/>
    <w:rsid w:val="00576D77"/>
    <w:rsid w:val="00684B8F"/>
    <w:rsid w:val="008B0E0F"/>
    <w:rsid w:val="008F6CE2"/>
    <w:rsid w:val="00DB31DC"/>
    <w:rsid w:val="00DD5A1F"/>
    <w:rsid w:val="00EA34F2"/>
    <w:rsid w:val="00ED185E"/>
    <w:rsid w:val="00F11CDD"/>
    <w:rsid w:val="00FD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C155"/>
  <w15:chartTrackingRefBased/>
  <w15:docId w15:val="{D12C0F58-CE04-420D-B0A0-44E65C13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5556DF"/>
  </w:style>
  <w:style w:type="paragraph" w:styleId="NoSpacing">
    <w:name w:val="No Spacing"/>
    <w:uiPriority w:val="1"/>
    <w:qFormat/>
    <w:rsid w:val="001C175C"/>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84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enc_000\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36</TotalTime>
  <Pages>8</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mdenc_000</dc:creator>
  <cp:keywords/>
  <dc:description/>
  <cp:lastModifiedBy>Mark Dencler</cp:lastModifiedBy>
  <cp:revision>17</cp:revision>
  <dcterms:created xsi:type="dcterms:W3CDTF">2016-05-29T22:48:00Z</dcterms:created>
  <dcterms:modified xsi:type="dcterms:W3CDTF">2017-05-02T19:33:00Z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