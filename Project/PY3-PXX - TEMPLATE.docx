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4C155" w14:textId="79B1B14C" w:rsidR="008F6CE2" w:rsidRPr="008F6CE2" w:rsidRDefault="00ED185E" w:rsidP="008F6CE2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CIS </w:t>
      </w:r>
      <w:r w:rsidR="00DB31DC">
        <w:rPr>
          <w:rFonts w:ascii="Consolas" w:hAnsi="Consolas"/>
          <w:b/>
          <w:sz w:val="28"/>
          <w:szCs w:val="28"/>
        </w:rPr>
        <w:t>229</w:t>
      </w:r>
      <w:r w:rsidR="008F6CE2" w:rsidRPr="008F6CE2">
        <w:rPr>
          <w:rFonts w:ascii="Consolas" w:hAnsi="Consolas"/>
          <w:b/>
          <w:sz w:val="28"/>
          <w:szCs w:val="28"/>
        </w:rPr>
        <w:t xml:space="preserve"> – </w:t>
      </w:r>
      <w:r w:rsidR="00DB31DC">
        <w:rPr>
          <w:rFonts w:ascii="Consolas" w:hAnsi="Consolas"/>
          <w:b/>
          <w:sz w:val="28"/>
          <w:szCs w:val="28"/>
        </w:rPr>
        <w:t>Python</w:t>
      </w:r>
      <w:r>
        <w:rPr>
          <w:rFonts w:ascii="Consolas" w:hAnsi="Consolas"/>
          <w:b/>
          <w:sz w:val="28"/>
          <w:szCs w:val="28"/>
        </w:rPr>
        <w:t xml:space="preserve"> Programming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–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 xml:space="preserve">Programming </w:t>
      </w:r>
      <w:r w:rsidR="00EA34F2">
        <w:rPr>
          <w:rFonts w:ascii="Consolas" w:hAnsi="Consolas"/>
          <w:b/>
          <w:sz w:val="28"/>
          <w:szCs w:val="28"/>
        </w:rPr>
        <w:t>Project</w:t>
      </w:r>
      <w:bookmarkStart w:id="0" w:name="_GoBack"/>
      <w:bookmarkEnd w:id="0"/>
    </w:p>
    <w:p w14:paraId="5874C156" w14:textId="50E6AB05" w:rsidR="008F6CE2" w:rsidRPr="008F6CE2" w:rsidRDefault="00DB31DC" w:rsidP="008F6CE2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TEMPLATE</w:t>
      </w:r>
    </w:p>
    <w:p w14:paraId="5874C157" w14:textId="77777777" w:rsidR="008F6CE2" w:rsidRDefault="008F6CE2" w:rsidP="008F6CE2">
      <w:pPr>
        <w:rPr>
          <w:rFonts w:ascii="Consolas" w:hAnsi="Consolas"/>
          <w:u w:val="single"/>
        </w:rPr>
      </w:pPr>
    </w:p>
    <w:p w14:paraId="5874C158" w14:textId="77777777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Overview</w:t>
      </w:r>
    </w:p>
    <w:p w14:paraId="5874C159" w14:textId="2F74C79E" w:rsidR="008F6CE2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 xml:space="preserve">In this assignment, </w:t>
      </w:r>
      <w:r w:rsidR="001F1863">
        <w:rPr>
          <w:rFonts w:ascii="Consolas" w:hAnsi="Consolas"/>
        </w:rPr>
        <w:t xml:space="preserve">the student will </w:t>
      </w:r>
      <w:r w:rsidR="00DB31DC">
        <w:rPr>
          <w:rFonts w:ascii="Consolas" w:hAnsi="Consolas"/>
        </w:rPr>
        <w:t>&lt;CONTENT&gt;</w:t>
      </w:r>
    </w:p>
    <w:p w14:paraId="5874C15A" w14:textId="77777777" w:rsidR="005556DF" w:rsidRDefault="005556DF" w:rsidP="008F6CE2">
      <w:pPr>
        <w:rPr>
          <w:rFonts w:ascii="Consolas" w:hAnsi="Consolas"/>
        </w:rPr>
      </w:pPr>
    </w:p>
    <w:p w14:paraId="5874C15B" w14:textId="77777777" w:rsidR="005556DF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>When completing this assignment, the student should demonstrate mastery of the following concepts:</w:t>
      </w:r>
    </w:p>
    <w:p w14:paraId="5874C15C" w14:textId="77777777" w:rsidR="002255F7" w:rsidRDefault="002255F7" w:rsidP="002255F7">
      <w:pPr>
        <w:pStyle w:val="ListParagraph"/>
        <w:rPr>
          <w:rFonts w:ascii="Consolas" w:hAnsi="Consolas"/>
        </w:rPr>
      </w:pPr>
    </w:p>
    <w:p w14:paraId="5874C15D" w14:textId="5ABA4A53" w:rsidR="005556DF" w:rsidRDefault="00DB31DC" w:rsidP="005556D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&lt;CONTENT&gt;</w:t>
      </w:r>
    </w:p>
    <w:p w14:paraId="5874C161" w14:textId="02254AE9" w:rsidR="001F1863" w:rsidRDefault="00DB31DC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&lt;CONTENT&gt;</w:t>
      </w:r>
    </w:p>
    <w:p w14:paraId="6BB76D9C" w14:textId="77777777" w:rsidR="00DB31DC" w:rsidRPr="001F1863" w:rsidRDefault="00DB31DC" w:rsidP="00DB31DC">
      <w:pPr>
        <w:pStyle w:val="ListParagraph"/>
        <w:rPr>
          <w:rFonts w:ascii="Consolas" w:hAnsi="Consolas"/>
        </w:rPr>
      </w:pPr>
    </w:p>
    <w:p w14:paraId="5874C162" w14:textId="77777777" w:rsidR="008F6CE2" w:rsidRDefault="008F6CE2" w:rsidP="008F6CE2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Assignment</w:t>
      </w:r>
    </w:p>
    <w:p w14:paraId="5874C163" w14:textId="61A77E19" w:rsidR="001F1863" w:rsidRDefault="001F1863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bdr w:val="none" w:sz="0" w:space="0" w:color="auto" w:frame="1"/>
        </w:rPr>
        <w:t xml:space="preserve">Write a program that </w:t>
      </w:r>
      <w:r w:rsidR="00DB31DC">
        <w:rPr>
          <w:rFonts w:ascii="Consolas" w:hAnsi="Consolas"/>
          <w:bdr w:val="none" w:sz="0" w:space="0" w:color="auto" w:frame="1"/>
        </w:rPr>
        <w:t>&lt;CONTENT&gt;:</w:t>
      </w:r>
    </w:p>
    <w:p w14:paraId="5874C16A" w14:textId="290105C8" w:rsidR="001F1863" w:rsidRDefault="001F1863" w:rsidP="005556DF">
      <w:pPr>
        <w:rPr>
          <w:rFonts w:ascii="Consolas" w:hAnsi="Consolas"/>
          <w:bdr w:val="none" w:sz="0" w:space="0" w:color="auto" w:frame="1"/>
        </w:rPr>
      </w:pPr>
    </w:p>
    <w:p w14:paraId="5874C16C" w14:textId="19994931" w:rsidR="001F1863" w:rsidRPr="001F1863" w:rsidRDefault="001F1863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u w:val="single"/>
          <w:bdr w:val="none" w:sz="0" w:space="0" w:color="auto" w:frame="1"/>
        </w:rPr>
        <w:t>Example</w:t>
      </w:r>
      <w:r w:rsidR="00514062">
        <w:rPr>
          <w:rFonts w:ascii="Consolas" w:hAnsi="Consolas"/>
          <w:u w:val="single"/>
          <w:bdr w:val="none" w:sz="0" w:space="0" w:color="auto" w:frame="1"/>
        </w:rPr>
        <w:t xml:space="preserve"> Screen Shot</w:t>
      </w:r>
      <w:r>
        <w:rPr>
          <w:rFonts w:ascii="Consolas" w:hAnsi="Consolas"/>
          <w:u w:val="single"/>
          <w:bdr w:val="none" w:sz="0" w:space="0" w:color="auto" w:frame="1"/>
        </w:rPr>
        <w:t xml:space="preserve"> #1</w:t>
      </w:r>
    </w:p>
    <w:p w14:paraId="5874C16D" w14:textId="77777777" w:rsidR="008F6CE2" w:rsidRDefault="008F6CE2" w:rsidP="008F6CE2">
      <w:pPr>
        <w:rPr>
          <w:rFonts w:ascii="Consolas" w:hAnsi="Consolas"/>
        </w:rPr>
      </w:pPr>
    </w:p>
    <w:p w14:paraId="5874C16E" w14:textId="77777777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Assessment</w:t>
      </w:r>
    </w:p>
    <w:p w14:paraId="5874C16F" w14:textId="77777777" w:rsidR="008F6CE2" w:rsidRPr="008F6CE2" w:rsidRDefault="001E76AC" w:rsidP="008F6CE2">
      <w:pPr>
        <w:rPr>
          <w:rFonts w:ascii="Consolas" w:hAnsi="Consolas"/>
        </w:rPr>
      </w:pPr>
      <w:r>
        <w:rPr>
          <w:rFonts w:ascii="Consolas" w:hAnsi="Consolas"/>
        </w:rPr>
        <w:t>This assignment will be assessed based on the provided grading rubric.</w:t>
      </w:r>
    </w:p>
    <w:sectPr w:rsidR="008F6CE2" w:rsidRPr="008F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7BA"/>
    <w:multiLevelType w:val="hybridMultilevel"/>
    <w:tmpl w:val="C60E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5556"/>
    <w:multiLevelType w:val="hybridMultilevel"/>
    <w:tmpl w:val="13A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E2"/>
    <w:rsid w:val="00187D04"/>
    <w:rsid w:val="001E76AC"/>
    <w:rsid w:val="001F1863"/>
    <w:rsid w:val="002255F7"/>
    <w:rsid w:val="0045057E"/>
    <w:rsid w:val="00514062"/>
    <w:rsid w:val="005556DF"/>
    <w:rsid w:val="00576D77"/>
    <w:rsid w:val="00684B8F"/>
    <w:rsid w:val="008B0E0F"/>
    <w:rsid w:val="008F6CE2"/>
    <w:rsid w:val="00DB31DC"/>
    <w:rsid w:val="00DD5A1F"/>
    <w:rsid w:val="00EA34F2"/>
    <w:rsid w:val="00ED185E"/>
    <w:rsid w:val="00F11CDD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C155"/>
  <w15:chartTrackingRefBased/>
  <w15:docId w15:val="{D12C0F58-CE04-420D-B0A0-44E65C13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55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nc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mdenc_000</dc:creator>
  <cp:keywords/>
  <dc:description/>
  <cp:lastModifiedBy>Mark Dencler</cp:lastModifiedBy>
  <cp:revision>16</cp:revision>
  <dcterms:created xsi:type="dcterms:W3CDTF">2016-05-29T22:48:00Z</dcterms:created>
  <dcterms:modified xsi:type="dcterms:W3CDTF">2017-04-11T17:34:00Z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