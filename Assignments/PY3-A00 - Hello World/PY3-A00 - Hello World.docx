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4C155" w14:textId="05FF60C4" w:rsidR="008F6CE2" w:rsidRPr="008F6CE2" w:rsidRDefault="00ED185E" w:rsidP="008F6CE2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CIS </w:t>
      </w:r>
      <w:r w:rsidR="00DB31DC">
        <w:rPr>
          <w:rFonts w:ascii="Consolas" w:hAnsi="Consolas"/>
          <w:b/>
          <w:sz w:val="28"/>
          <w:szCs w:val="28"/>
        </w:rPr>
        <w:t>229</w:t>
      </w:r>
      <w:r w:rsidR="008F6CE2" w:rsidRPr="008F6CE2">
        <w:rPr>
          <w:rFonts w:ascii="Consolas" w:hAnsi="Consolas"/>
          <w:b/>
          <w:sz w:val="28"/>
          <w:szCs w:val="28"/>
        </w:rPr>
        <w:t xml:space="preserve"> – </w:t>
      </w:r>
      <w:r w:rsidR="00DB31DC">
        <w:rPr>
          <w:rFonts w:ascii="Consolas" w:hAnsi="Consolas"/>
          <w:b/>
          <w:sz w:val="28"/>
          <w:szCs w:val="28"/>
        </w:rPr>
        <w:t>Python</w:t>
      </w:r>
      <w:r>
        <w:rPr>
          <w:rFonts w:ascii="Consolas" w:hAnsi="Consolas"/>
          <w:b/>
          <w:sz w:val="28"/>
          <w:szCs w:val="28"/>
        </w:rPr>
        <w:t xml:space="preserve"> Programming</w:t>
      </w:r>
      <w:r w:rsidR="008F6CE2" w:rsidRPr="008F6CE2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–</w:t>
      </w:r>
      <w:r w:rsidR="008F6CE2" w:rsidRPr="008F6CE2"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Programming Assignment</w:t>
      </w:r>
    </w:p>
    <w:p w14:paraId="5874C156" w14:textId="4FFCBD84" w:rsidR="008F6CE2" w:rsidRPr="008F6CE2" w:rsidRDefault="00174FAE" w:rsidP="008F6CE2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Hello World</w:t>
      </w:r>
    </w:p>
    <w:p w14:paraId="5874C157" w14:textId="77777777" w:rsidR="008F6CE2" w:rsidRDefault="008F6CE2" w:rsidP="008F6CE2">
      <w:pPr>
        <w:rPr>
          <w:rFonts w:ascii="Consolas" w:hAnsi="Consolas"/>
          <w:u w:val="single"/>
        </w:rPr>
      </w:pPr>
    </w:p>
    <w:p w14:paraId="5874C158" w14:textId="77777777" w:rsidR="008F6CE2" w:rsidRDefault="008F6CE2" w:rsidP="008F6CE2">
      <w:pPr>
        <w:rPr>
          <w:rFonts w:ascii="Consolas" w:hAnsi="Consolas"/>
        </w:rPr>
      </w:pPr>
      <w:r>
        <w:rPr>
          <w:rFonts w:ascii="Consolas" w:hAnsi="Consolas"/>
          <w:u w:val="single"/>
        </w:rPr>
        <w:t>Overview</w:t>
      </w:r>
    </w:p>
    <w:p w14:paraId="5874C159" w14:textId="5BF88845" w:rsidR="008F6CE2" w:rsidRDefault="005556DF" w:rsidP="008F6CE2">
      <w:pPr>
        <w:rPr>
          <w:rFonts w:ascii="Consolas" w:hAnsi="Consolas"/>
        </w:rPr>
      </w:pPr>
      <w:r>
        <w:rPr>
          <w:rFonts w:ascii="Consolas" w:hAnsi="Consolas"/>
        </w:rPr>
        <w:t xml:space="preserve">In this assignment, </w:t>
      </w:r>
      <w:r w:rsidR="001F1863">
        <w:rPr>
          <w:rFonts w:ascii="Consolas" w:hAnsi="Consolas"/>
        </w:rPr>
        <w:t xml:space="preserve">the student will </w:t>
      </w:r>
      <w:r w:rsidR="00174FAE">
        <w:rPr>
          <w:rFonts w:ascii="Consolas" w:hAnsi="Consolas"/>
        </w:rPr>
        <w:t xml:space="preserve">write a “Hello World” </w:t>
      </w:r>
      <w:r w:rsidR="0033757E">
        <w:rPr>
          <w:rFonts w:ascii="Consolas" w:hAnsi="Consolas"/>
        </w:rPr>
        <w:t>and “Introduction” script.</w:t>
      </w:r>
    </w:p>
    <w:p w14:paraId="5874C15A" w14:textId="77777777" w:rsidR="005556DF" w:rsidRDefault="005556DF" w:rsidP="008F6CE2">
      <w:pPr>
        <w:rPr>
          <w:rFonts w:ascii="Consolas" w:hAnsi="Consolas"/>
        </w:rPr>
      </w:pPr>
    </w:p>
    <w:p w14:paraId="5874C15B" w14:textId="77777777" w:rsidR="005556DF" w:rsidRDefault="005556DF" w:rsidP="008F6CE2">
      <w:pPr>
        <w:rPr>
          <w:rFonts w:ascii="Consolas" w:hAnsi="Consolas"/>
        </w:rPr>
      </w:pPr>
      <w:r>
        <w:rPr>
          <w:rFonts w:ascii="Consolas" w:hAnsi="Consolas"/>
        </w:rPr>
        <w:t>When completing this assignment, the student should demonstrate mastery of the following concepts:</w:t>
      </w:r>
    </w:p>
    <w:p w14:paraId="5874C15C" w14:textId="77777777" w:rsidR="002255F7" w:rsidRDefault="002255F7" w:rsidP="002255F7">
      <w:pPr>
        <w:pStyle w:val="ListParagraph"/>
        <w:rPr>
          <w:rFonts w:ascii="Consolas" w:hAnsi="Consolas"/>
        </w:rPr>
      </w:pPr>
    </w:p>
    <w:p w14:paraId="5874C15D" w14:textId="627288AB" w:rsidR="005556DF" w:rsidRDefault="00174FAE" w:rsidP="005556D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Basic Interpreter Usage</w:t>
      </w:r>
    </w:p>
    <w:p w14:paraId="5874C161" w14:textId="68909382" w:rsidR="001F1863" w:rsidRDefault="00174FAE" w:rsidP="00DB31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Simple Output</w:t>
      </w:r>
    </w:p>
    <w:p w14:paraId="0D77D745" w14:textId="7548B0C2" w:rsidR="0033757E" w:rsidRDefault="0033757E" w:rsidP="00DB31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Simple Variables</w:t>
      </w:r>
    </w:p>
    <w:p w14:paraId="629940AA" w14:textId="4B1C203A" w:rsidR="00174FAE" w:rsidRDefault="00174FAE" w:rsidP="00DB31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Packaging a Script Deliverable</w:t>
      </w:r>
    </w:p>
    <w:p w14:paraId="6BB76D9C" w14:textId="77777777" w:rsidR="00DB31DC" w:rsidRPr="001F1863" w:rsidRDefault="00DB31DC" w:rsidP="00DB31DC">
      <w:pPr>
        <w:pStyle w:val="ListParagraph"/>
        <w:rPr>
          <w:rFonts w:ascii="Consolas" w:hAnsi="Consolas"/>
        </w:rPr>
      </w:pPr>
    </w:p>
    <w:p w14:paraId="5874C162" w14:textId="77777777" w:rsidR="008F6CE2" w:rsidRDefault="008F6CE2" w:rsidP="008F6CE2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Assignment</w:t>
      </w:r>
    </w:p>
    <w:p w14:paraId="5874C163" w14:textId="77C4B290" w:rsidR="001F1863" w:rsidRDefault="001F1863" w:rsidP="005556DF">
      <w:pPr>
        <w:rPr>
          <w:rFonts w:ascii="Consolas" w:hAnsi="Consolas"/>
          <w:bdr w:val="none" w:sz="0" w:space="0" w:color="auto" w:frame="1"/>
        </w:rPr>
      </w:pPr>
      <w:r>
        <w:rPr>
          <w:rFonts w:ascii="Consolas" w:hAnsi="Consolas"/>
          <w:bdr w:val="none" w:sz="0" w:space="0" w:color="auto" w:frame="1"/>
        </w:rPr>
        <w:t xml:space="preserve">Write a </w:t>
      </w:r>
      <w:r w:rsidR="00174FAE">
        <w:rPr>
          <w:rFonts w:ascii="Consolas" w:hAnsi="Consolas"/>
          <w:bdr w:val="none" w:sz="0" w:space="0" w:color="auto" w:frame="1"/>
        </w:rPr>
        <w:t>Python script that displays the text “Hello World” on the console.</w:t>
      </w:r>
      <w:r w:rsidR="00076A8D">
        <w:rPr>
          <w:rFonts w:ascii="Consolas" w:hAnsi="Consolas"/>
          <w:bdr w:val="none" w:sz="0" w:space="0" w:color="auto" w:frame="1"/>
        </w:rPr>
        <w:t xml:space="preserve">  In addition to that, write a script that displays your full name, age, and a sentence summarizing any past programming experience you have.</w:t>
      </w:r>
      <w:r w:rsidR="00174FAE">
        <w:rPr>
          <w:rFonts w:ascii="Consolas" w:hAnsi="Consolas"/>
          <w:bdr w:val="none" w:sz="0" w:space="0" w:color="auto" w:frame="1"/>
        </w:rPr>
        <w:t xml:space="preserve">  After you have written your script</w:t>
      </w:r>
      <w:r w:rsidR="00076A8D">
        <w:rPr>
          <w:rFonts w:ascii="Consolas" w:hAnsi="Consolas"/>
          <w:bdr w:val="none" w:sz="0" w:space="0" w:color="auto" w:frame="1"/>
        </w:rPr>
        <w:t>s</w:t>
      </w:r>
      <w:r w:rsidR="00174FAE">
        <w:rPr>
          <w:rFonts w:ascii="Consolas" w:hAnsi="Consolas"/>
          <w:bdr w:val="none" w:sz="0" w:space="0" w:color="auto" w:frame="1"/>
        </w:rPr>
        <w:t xml:space="preserve">, </w:t>
      </w:r>
      <w:r w:rsidR="00076A8D">
        <w:rPr>
          <w:rFonts w:ascii="Consolas" w:hAnsi="Consolas"/>
          <w:bdr w:val="none" w:sz="0" w:space="0" w:color="auto" w:frame="1"/>
        </w:rPr>
        <w:t>“zip” them together in the same file and submit.</w:t>
      </w:r>
      <w:bookmarkStart w:id="0" w:name="_GoBack"/>
      <w:bookmarkEnd w:id="0"/>
    </w:p>
    <w:p w14:paraId="5874C16A" w14:textId="290105C8" w:rsidR="001F1863" w:rsidRDefault="001F1863" w:rsidP="005556DF">
      <w:pPr>
        <w:rPr>
          <w:rFonts w:ascii="Consolas" w:hAnsi="Consolas"/>
          <w:bdr w:val="none" w:sz="0" w:space="0" w:color="auto" w:frame="1"/>
        </w:rPr>
      </w:pPr>
    </w:p>
    <w:p w14:paraId="5874C16C" w14:textId="19994931" w:rsidR="001F1863" w:rsidRPr="001F1863" w:rsidRDefault="001F1863" w:rsidP="005556DF">
      <w:pPr>
        <w:rPr>
          <w:rFonts w:ascii="Consolas" w:hAnsi="Consolas"/>
          <w:bdr w:val="none" w:sz="0" w:space="0" w:color="auto" w:frame="1"/>
        </w:rPr>
      </w:pPr>
      <w:r>
        <w:rPr>
          <w:rFonts w:ascii="Consolas" w:hAnsi="Consolas"/>
          <w:u w:val="single"/>
          <w:bdr w:val="none" w:sz="0" w:space="0" w:color="auto" w:frame="1"/>
        </w:rPr>
        <w:t>Example</w:t>
      </w:r>
      <w:r w:rsidR="00514062">
        <w:rPr>
          <w:rFonts w:ascii="Consolas" w:hAnsi="Consolas"/>
          <w:u w:val="single"/>
          <w:bdr w:val="none" w:sz="0" w:space="0" w:color="auto" w:frame="1"/>
        </w:rPr>
        <w:t xml:space="preserve"> Screen Shot</w:t>
      </w:r>
      <w:r>
        <w:rPr>
          <w:rFonts w:ascii="Consolas" w:hAnsi="Consolas"/>
          <w:u w:val="single"/>
          <w:bdr w:val="none" w:sz="0" w:space="0" w:color="auto" w:frame="1"/>
        </w:rPr>
        <w:t xml:space="preserve"> #1</w:t>
      </w:r>
    </w:p>
    <w:p w14:paraId="5874C16D" w14:textId="33EC7E03" w:rsidR="008F6CE2" w:rsidRDefault="00174FAE" w:rsidP="008F6CE2">
      <w:pPr>
        <w:rPr>
          <w:rFonts w:ascii="Consolas" w:hAnsi="Consolas"/>
        </w:rPr>
      </w:pPr>
      <w:r>
        <w:rPr>
          <w:rFonts w:ascii="Consolas" w:hAnsi="Consolas"/>
          <w:b/>
          <w:noProof/>
          <w:sz w:val="28"/>
          <w:szCs w:val="28"/>
        </w:rPr>
        <w:drawing>
          <wp:inline distT="0" distB="0" distL="0" distR="0" wp14:anchorId="12AB1687" wp14:editId="1584E6B8">
            <wp:extent cx="5943600" cy="2981325"/>
            <wp:effectExtent l="0" t="0" r="0" b="9525"/>
            <wp:docPr id="1" name="Picture 1" descr="C:\Users\mdenc\AppData\Local\Microsoft\Windows\INetCache\Content.Word\PY2-A00 - SS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enc\AppData\Local\Microsoft\Windows\INetCache\Content.Word\PY2-A00 - SS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9265" w14:textId="77777777" w:rsidR="00174FAE" w:rsidRDefault="00174FAE" w:rsidP="008F6CE2">
      <w:pPr>
        <w:rPr>
          <w:rFonts w:ascii="Consolas" w:hAnsi="Consolas"/>
          <w:u w:val="single"/>
        </w:rPr>
      </w:pPr>
    </w:p>
    <w:p w14:paraId="5874C16E" w14:textId="54C0993D" w:rsidR="008F6CE2" w:rsidRDefault="008F6CE2" w:rsidP="008F6CE2">
      <w:pPr>
        <w:rPr>
          <w:rFonts w:ascii="Consolas" w:hAnsi="Consolas"/>
        </w:rPr>
      </w:pPr>
      <w:r>
        <w:rPr>
          <w:rFonts w:ascii="Consolas" w:hAnsi="Consolas"/>
          <w:u w:val="single"/>
        </w:rPr>
        <w:t>Assessment</w:t>
      </w:r>
    </w:p>
    <w:p w14:paraId="5874C16F" w14:textId="77777777" w:rsidR="008F6CE2" w:rsidRPr="008F6CE2" w:rsidRDefault="001E76AC" w:rsidP="008F6CE2">
      <w:pPr>
        <w:rPr>
          <w:rFonts w:ascii="Consolas" w:hAnsi="Consolas"/>
        </w:rPr>
      </w:pPr>
      <w:r>
        <w:rPr>
          <w:rFonts w:ascii="Consolas" w:hAnsi="Consolas"/>
        </w:rPr>
        <w:t>This assignment will be assessed based on the provided grading rubric.</w:t>
      </w:r>
    </w:p>
    <w:sectPr w:rsidR="008F6CE2" w:rsidRPr="008F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7BA"/>
    <w:multiLevelType w:val="hybridMultilevel"/>
    <w:tmpl w:val="C60E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65556"/>
    <w:multiLevelType w:val="hybridMultilevel"/>
    <w:tmpl w:val="13AE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E2"/>
    <w:rsid w:val="00076A8D"/>
    <w:rsid w:val="00174FAE"/>
    <w:rsid w:val="00187D04"/>
    <w:rsid w:val="001E76AC"/>
    <w:rsid w:val="001F1863"/>
    <w:rsid w:val="002255F7"/>
    <w:rsid w:val="0033757E"/>
    <w:rsid w:val="0045057E"/>
    <w:rsid w:val="004B5547"/>
    <w:rsid w:val="00514062"/>
    <w:rsid w:val="005556DF"/>
    <w:rsid w:val="00576D77"/>
    <w:rsid w:val="00684B8F"/>
    <w:rsid w:val="008B0E0F"/>
    <w:rsid w:val="008F6CE2"/>
    <w:rsid w:val="00DB31DC"/>
    <w:rsid w:val="00DD5A1F"/>
    <w:rsid w:val="00ED185E"/>
    <w:rsid w:val="00F11CDD"/>
    <w:rsid w:val="00FD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C155"/>
  <w15:chartTrackingRefBased/>
  <w15:docId w15:val="{D12C0F58-CE04-420D-B0A0-44E65C13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555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enc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mdenc_000</dc:creator>
  <cp:keywords/>
  <dc:description/>
  <cp:lastModifiedBy>Mark Dencler</cp:lastModifiedBy>
  <cp:revision>18</cp:revision>
  <dcterms:created xsi:type="dcterms:W3CDTF">2016-05-29T22:48:00Z</dcterms:created>
  <dcterms:modified xsi:type="dcterms:W3CDTF">2017-04-04T20:20:00Z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