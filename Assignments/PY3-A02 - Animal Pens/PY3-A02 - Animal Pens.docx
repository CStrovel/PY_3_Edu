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C155" w14:textId="48D1C538" w:rsidR="008F6CE2" w:rsidRPr="008F6CE2" w:rsidRDefault="00ED185E" w:rsidP="008F6CE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DB31DC">
        <w:rPr>
          <w:rFonts w:ascii="Consolas" w:hAnsi="Consolas"/>
          <w:b/>
          <w:sz w:val="28"/>
          <w:szCs w:val="28"/>
        </w:rPr>
        <w:t>229</w:t>
      </w:r>
      <w:r w:rsidR="008F6CE2" w:rsidRPr="008F6CE2">
        <w:rPr>
          <w:rFonts w:ascii="Consolas" w:hAnsi="Consolas"/>
          <w:b/>
          <w:sz w:val="28"/>
          <w:szCs w:val="28"/>
        </w:rPr>
        <w:t xml:space="preserve"> – </w:t>
      </w:r>
      <w:r w:rsidR="00DB31DC">
        <w:rPr>
          <w:rFonts w:ascii="Consolas" w:hAnsi="Consolas"/>
          <w:b/>
          <w:sz w:val="28"/>
          <w:szCs w:val="28"/>
        </w:rPr>
        <w:t>Python</w:t>
      </w:r>
      <w:r>
        <w:rPr>
          <w:rFonts w:ascii="Consolas" w:hAnsi="Consolas"/>
          <w:b/>
          <w:sz w:val="28"/>
          <w:szCs w:val="28"/>
        </w:rPr>
        <w:t xml:space="preserve"> Programming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Programming Assignment</w:t>
      </w:r>
    </w:p>
    <w:p w14:paraId="5874C156" w14:textId="41B917B4" w:rsidR="008F6CE2" w:rsidRPr="008F6CE2" w:rsidRDefault="00E02631" w:rsidP="008F6CE2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Animal Pens</w:t>
      </w:r>
    </w:p>
    <w:p w14:paraId="5874C157" w14:textId="77777777" w:rsidR="008F6CE2" w:rsidRDefault="008F6CE2" w:rsidP="008F6CE2">
      <w:pPr>
        <w:rPr>
          <w:rFonts w:ascii="Consolas" w:hAnsi="Consolas"/>
          <w:u w:val="single"/>
        </w:rPr>
      </w:pPr>
    </w:p>
    <w:p w14:paraId="5874C158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14:paraId="5874C159" w14:textId="683CC874" w:rsidR="008F6CE2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E02631">
        <w:rPr>
          <w:rFonts w:ascii="Consolas" w:hAnsi="Consolas"/>
        </w:rPr>
        <w:t>write a Python script that uses mathematical assignments to solve a geometry problem.</w:t>
      </w:r>
    </w:p>
    <w:p w14:paraId="5874C15A" w14:textId="77777777" w:rsidR="005556DF" w:rsidRDefault="005556DF" w:rsidP="008F6CE2">
      <w:pPr>
        <w:rPr>
          <w:rFonts w:ascii="Consolas" w:hAnsi="Consolas"/>
        </w:rPr>
      </w:pPr>
    </w:p>
    <w:p w14:paraId="5874C15B" w14:textId="77777777" w:rsidR="005556DF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>When completing this assignment, the student should demonstrate mastery of the following concepts:</w:t>
      </w:r>
    </w:p>
    <w:p w14:paraId="5874C15C" w14:textId="77777777" w:rsidR="002255F7" w:rsidRDefault="002255F7" w:rsidP="002255F7">
      <w:pPr>
        <w:pStyle w:val="ListParagraph"/>
        <w:rPr>
          <w:rFonts w:ascii="Consolas" w:hAnsi="Consolas"/>
        </w:rPr>
      </w:pPr>
    </w:p>
    <w:p w14:paraId="5874C15D" w14:textId="1F312855" w:rsidR="005556DF" w:rsidRDefault="00E02631" w:rsidP="005556D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General Python Programming Structure (Functions)</w:t>
      </w:r>
    </w:p>
    <w:p w14:paraId="5874C161" w14:textId="75A74AC4" w:rsidR="001F1863" w:rsidRDefault="00E02631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Mathematical Assignments</w:t>
      </w:r>
    </w:p>
    <w:p w14:paraId="2DEC314C" w14:textId="6E239C77" w:rsidR="00E02631" w:rsidRDefault="00E02631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Mathematical Operators (+, -, *, /, %, **)</w:t>
      </w:r>
    </w:p>
    <w:p w14:paraId="67366AF4" w14:textId="1B0FC664" w:rsidR="00E02631" w:rsidRDefault="00E02631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Geometric Modeling</w:t>
      </w:r>
    </w:p>
    <w:p w14:paraId="473A9AE2" w14:textId="5CDE9498" w:rsidR="00E02631" w:rsidRDefault="00E02631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User Interface Design – Console Prompting</w:t>
      </w:r>
    </w:p>
    <w:p w14:paraId="43BBB763" w14:textId="77777777" w:rsidR="00E02631" w:rsidRDefault="00E02631" w:rsidP="00E02631">
      <w:pPr>
        <w:pStyle w:val="ListParagraph"/>
        <w:rPr>
          <w:rFonts w:ascii="Consolas" w:hAnsi="Consolas"/>
        </w:rPr>
      </w:pPr>
    </w:p>
    <w:p w14:paraId="6BB76D9C" w14:textId="77777777" w:rsidR="00DB31DC" w:rsidRPr="001F1863" w:rsidRDefault="00DB31DC" w:rsidP="00DB31DC">
      <w:pPr>
        <w:pStyle w:val="ListParagraph"/>
        <w:rPr>
          <w:rFonts w:ascii="Consolas" w:hAnsi="Consolas"/>
        </w:rPr>
      </w:pPr>
    </w:p>
    <w:p w14:paraId="5874C162" w14:textId="77777777" w:rsidR="008F6CE2" w:rsidRDefault="008F6CE2" w:rsidP="008F6CE2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14:paraId="0565F502" w14:textId="0FBF90B9" w:rsidR="005D6DE7" w:rsidRDefault="005D6DE7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>The following layout is given for an animal housing facility with undermined dimensions for the following labeled areas:</w:t>
      </w:r>
    </w:p>
    <w:p w14:paraId="522725A7" w14:textId="31F1A248" w:rsidR="00E02631" w:rsidRDefault="00E02631" w:rsidP="005556DF">
      <w:pPr>
        <w:rPr>
          <w:rFonts w:ascii="Consolas" w:hAnsi="Consolas"/>
          <w:bdr w:val="none" w:sz="0" w:space="0" w:color="auto" w:frame="1"/>
        </w:rPr>
      </w:pPr>
    </w:p>
    <w:p w14:paraId="19604BAD" w14:textId="70948FE6" w:rsidR="00E02631" w:rsidRDefault="00E02631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noProof/>
          <w:bdr w:val="none" w:sz="0" w:space="0" w:color="auto" w:frame="1"/>
        </w:rPr>
        <w:drawing>
          <wp:inline distT="0" distB="0" distL="0" distR="0" wp14:anchorId="18F6C3FA" wp14:editId="64BDF9BB">
            <wp:extent cx="5943600" cy="1800225"/>
            <wp:effectExtent l="19050" t="19050" r="19050" b="28575"/>
            <wp:docPr id="2" name="Picture 2" descr="C:\Users\mdenc\AppData\Local\Microsoft\Windows\INetCache\Content.Word\PY2-A02 - SS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enc\AppData\Local\Microsoft\Windows\INetCache\Content.Word\PY2-A02 - SS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4C16A" w14:textId="290105C8" w:rsidR="001F1863" w:rsidRDefault="001F1863" w:rsidP="005556DF">
      <w:pPr>
        <w:rPr>
          <w:rFonts w:ascii="Consolas" w:hAnsi="Consolas"/>
          <w:bdr w:val="none" w:sz="0" w:space="0" w:color="auto" w:frame="1"/>
        </w:rPr>
      </w:pPr>
    </w:p>
    <w:p w14:paraId="69BB85F1" w14:textId="0CD169B8" w:rsidR="005D6DE7" w:rsidRDefault="005D6DE7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 xml:space="preserve">Although the exact lengths are unknown, the </w:t>
      </w:r>
      <w:r w:rsidR="00237A67">
        <w:rPr>
          <w:rFonts w:ascii="Consolas" w:hAnsi="Consolas"/>
          <w:bdr w:val="none" w:sz="0" w:space="0" w:color="auto" w:frame="1"/>
        </w:rPr>
        <w:t>spatial</w:t>
      </w:r>
      <w:r>
        <w:rPr>
          <w:rFonts w:ascii="Consolas" w:hAnsi="Consolas"/>
          <w:bdr w:val="none" w:sz="0" w:space="0" w:color="auto" w:frame="1"/>
        </w:rPr>
        <w:t xml:space="preserve"> layout of the facility will model this diagram exactly.</w:t>
      </w:r>
    </w:p>
    <w:p w14:paraId="788E4396" w14:textId="5E674432" w:rsidR="005D6DE7" w:rsidRDefault="005D6DE7" w:rsidP="005556DF">
      <w:pPr>
        <w:rPr>
          <w:rFonts w:ascii="Consolas" w:hAnsi="Consolas"/>
          <w:bdr w:val="none" w:sz="0" w:space="0" w:color="auto" w:frame="1"/>
        </w:rPr>
      </w:pPr>
    </w:p>
    <w:p w14:paraId="3AB02135" w14:textId="32A10D73" w:rsidR="005D6DE7" w:rsidRDefault="005D6DE7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 xml:space="preserve">Write a Python script that prompts the user for the </w:t>
      </w:r>
      <w:r>
        <w:rPr>
          <w:rFonts w:ascii="Consolas" w:hAnsi="Consolas"/>
          <w:i/>
          <w:bdr w:val="none" w:sz="0" w:space="0" w:color="auto" w:frame="1"/>
        </w:rPr>
        <w:t>cow-height, cow-length, rhino-height, rhino-length, turtle-height, turtle-length, and bird-radius.</w:t>
      </w:r>
      <w:r>
        <w:rPr>
          <w:rFonts w:ascii="Consolas" w:hAnsi="Consolas"/>
          <w:bdr w:val="none" w:sz="0" w:space="0" w:color="auto" w:frame="1"/>
        </w:rPr>
        <w:t xml:space="preserve">  After storing these values, perform whatever intermediate mathematical calculations are necessary to display information about the </w:t>
      </w:r>
      <w:r>
        <w:rPr>
          <w:rFonts w:ascii="Consolas" w:hAnsi="Consolas"/>
          <w:i/>
          <w:bdr w:val="none" w:sz="0" w:space="0" w:color="auto" w:frame="1"/>
        </w:rPr>
        <w:t>area and perimeter for the Rhino Common Ground, Moo Cow Pen</w:t>
      </w:r>
      <w:r w:rsidR="007D6C81">
        <w:rPr>
          <w:rFonts w:ascii="Consolas" w:hAnsi="Consolas"/>
          <w:i/>
          <w:bdr w:val="none" w:sz="0" w:space="0" w:color="auto" w:frame="1"/>
        </w:rPr>
        <w:t xml:space="preserve">, Turtle Petting Area, and Bird Cage.  </w:t>
      </w:r>
      <w:r w:rsidR="007D6C81">
        <w:rPr>
          <w:rFonts w:ascii="Consolas" w:hAnsi="Consolas"/>
          <w:bdr w:val="none" w:sz="0" w:space="0" w:color="auto" w:frame="1"/>
        </w:rPr>
        <w:t xml:space="preserve">Additionally, calculate and display the </w:t>
      </w:r>
      <w:r w:rsidR="007D6C81">
        <w:rPr>
          <w:rFonts w:ascii="Consolas" w:hAnsi="Consolas"/>
          <w:i/>
          <w:bdr w:val="none" w:sz="0" w:space="0" w:color="auto" w:frame="1"/>
        </w:rPr>
        <w:t>collective are</w:t>
      </w:r>
      <w:r w:rsidR="00237A67">
        <w:rPr>
          <w:rFonts w:ascii="Consolas" w:hAnsi="Consolas"/>
          <w:i/>
          <w:bdr w:val="none" w:sz="0" w:space="0" w:color="auto" w:frame="1"/>
        </w:rPr>
        <w:t>a,</w:t>
      </w:r>
      <w:r w:rsidR="007D6C81">
        <w:rPr>
          <w:rFonts w:ascii="Consolas" w:hAnsi="Consolas"/>
          <w:i/>
          <w:bdr w:val="none" w:sz="0" w:space="0" w:color="auto" w:frame="1"/>
        </w:rPr>
        <w:t xml:space="preserve"> perimeter</w:t>
      </w:r>
      <w:r w:rsidR="00237A67">
        <w:rPr>
          <w:rFonts w:ascii="Consolas" w:hAnsi="Consolas"/>
          <w:i/>
          <w:bdr w:val="none" w:sz="0" w:space="0" w:color="auto" w:frame="1"/>
        </w:rPr>
        <w:t>, and external perimeter</w:t>
      </w:r>
      <w:r w:rsidR="007D6C81">
        <w:rPr>
          <w:rFonts w:ascii="Consolas" w:hAnsi="Consolas"/>
          <w:bdr w:val="none" w:sz="0" w:space="0" w:color="auto" w:frame="1"/>
        </w:rPr>
        <w:t xml:space="preserve"> for the entire complex.</w:t>
      </w:r>
    </w:p>
    <w:p w14:paraId="1BA04C2C" w14:textId="47EB1C52" w:rsidR="007D6C81" w:rsidRDefault="007D6C81" w:rsidP="005556DF">
      <w:pPr>
        <w:rPr>
          <w:rFonts w:ascii="Consolas" w:hAnsi="Consolas"/>
          <w:bdr w:val="none" w:sz="0" w:space="0" w:color="auto" w:frame="1"/>
        </w:rPr>
      </w:pPr>
    </w:p>
    <w:p w14:paraId="21AA54BA" w14:textId="69E8D2ED" w:rsidR="007D6C81" w:rsidRDefault="007D6C81" w:rsidP="005556DF">
      <w:pPr>
        <w:rPr>
          <w:rFonts w:ascii="Consolas" w:hAnsi="Consolas"/>
          <w:u w:val="single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>Properly document your solution and provide the user with a clean, intuitive interface.</w:t>
      </w:r>
    </w:p>
    <w:p w14:paraId="48A47F28" w14:textId="77777777" w:rsidR="005D6DE7" w:rsidRDefault="005D6DE7" w:rsidP="005556DF">
      <w:pPr>
        <w:rPr>
          <w:rFonts w:ascii="Consolas" w:hAnsi="Consolas"/>
          <w:u w:val="single"/>
          <w:bdr w:val="none" w:sz="0" w:space="0" w:color="auto" w:frame="1"/>
        </w:rPr>
      </w:pPr>
    </w:p>
    <w:p w14:paraId="650255DB" w14:textId="77777777" w:rsidR="007D6C81" w:rsidRDefault="007D6C81" w:rsidP="005556DF">
      <w:pPr>
        <w:rPr>
          <w:rFonts w:ascii="Consolas" w:hAnsi="Consolas"/>
          <w:u w:val="single"/>
          <w:bdr w:val="none" w:sz="0" w:space="0" w:color="auto" w:frame="1"/>
        </w:rPr>
      </w:pPr>
    </w:p>
    <w:p w14:paraId="1048507D" w14:textId="77777777" w:rsidR="007D6C81" w:rsidRDefault="007D6C81" w:rsidP="005556DF">
      <w:pPr>
        <w:rPr>
          <w:rFonts w:ascii="Consolas" w:hAnsi="Consolas"/>
          <w:u w:val="single"/>
          <w:bdr w:val="none" w:sz="0" w:space="0" w:color="auto" w:frame="1"/>
        </w:rPr>
      </w:pPr>
    </w:p>
    <w:p w14:paraId="5874C16D" w14:textId="5D431CD5" w:rsidR="008F6CE2" w:rsidRPr="009A1D4C" w:rsidRDefault="001F1863" w:rsidP="008F6CE2">
      <w:pPr>
        <w:rPr>
          <w:rFonts w:ascii="Consolas" w:hAnsi="Consolas"/>
          <w:u w:val="single"/>
          <w:bdr w:val="none" w:sz="0" w:space="0" w:color="auto" w:frame="1"/>
        </w:rPr>
      </w:pPr>
      <w:r>
        <w:rPr>
          <w:rFonts w:ascii="Consolas" w:hAnsi="Consolas"/>
          <w:u w:val="single"/>
          <w:bdr w:val="none" w:sz="0" w:space="0" w:color="auto" w:frame="1"/>
        </w:rPr>
        <w:lastRenderedPageBreak/>
        <w:t>Example</w:t>
      </w:r>
      <w:r w:rsidR="00514062">
        <w:rPr>
          <w:rFonts w:ascii="Consolas" w:hAnsi="Consolas"/>
          <w:u w:val="single"/>
          <w:bdr w:val="none" w:sz="0" w:space="0" w:color="auto" w:frame="1"/>
        </w:rPr>
        <w:t xml:space="preserve"> Screen Shot</w:t>
      </w:r>
      <w:r>
        <w:rPr>
          <w:rFonts w:ascii="Consolas" w:hAnsi="Consolas"/>
          <w:u w:val="single"/>
          <w:bdr w:val="none" w:sz="0" w:space="0" w:color="auto" w:frame="1"/>
        </w:rPr>
        <w:t xml:space="preserve"> #1</w:t>
      </w:r>
    </w:p>
    <w:p w14:paraId="2F5E4819" w14:textId="56F2F9C7" w:rsidR="00E02631" w:rsidRDefault="00601FD0" w:rsidP="008F6CE2">
      <w:pPr>
        <w:rPr>
          <w:rFonts w:ascii="Consolas" w:hAnsi="Consolas"/>
          <w:u w:val="single"/>
        </w:rPr>
      </w:pPr>
      <w:r>
        <w:rPr>
          <w:rFonts w:ascii="Consolas" w:hAnsi="Consolas"/>
          <w:noProof/>
          <w:u w:val="single"/>
        </w:rPr>
        <w:drawing>
          <wp:inline distT="0" distB="0" distL="0" distR="0" wp14:anchorId="426519DD" wp14:editId="4B250D98">
            <wp:extent cx="5943600" cy="429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3-A02 - SS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C16E" w14:textId="06B380BB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14:paraId="5874C16F" w14:textId="77777777" w:rsidR="008F6CE2" w:rsidRPr="008F6CE2" w:rsidRDefault="001E76AC" w:rsidP="008F6CE2">
      <w:pPr>
        <w:rPr>
          <w:rFonts w:ascii="Consolas" w:hAnsi="Consolas"/>
        </w:rPr>
      </w:pPr>
      <w:r>
        <w:rPr>
          <w:rFonts w:ascii="Consolas" w:hAnsi="Consolas"/>
        </w:rPr>
        <w:t>This assignment will</w:t>
      </w:r>
      <w:bookmarkStart w:id="0" w:name="_GoBack"/>
      <w:bookmarkEnd w:id="0"/>
      <w:r>
        <w:rPr>
          <w:rFonts w:ascii="Consolas" w:hAnsi="Consolas"/>
        </w:rPr>
        <w:t xml:space="preserve"> be assessed based on the provided grading rubric.</w:t>
      </w:r>
    </w:p>
    <w:sectPr w:rsidR="008F6CE2" w:rsidRPr="008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E2"/>
    <w:rsid w:val="00187D04"/>
    <w:rsid w:val="001E76AC"/>
    <w:rsid w:val="001F1863"/>
    <w:rsid w:val="002255F7"/>
    <w:rsid w:val="00237A67"/>
    <w:rsid w:val="0045057E"/>
    <w:rsid w:val="00514062"/>
    <w:rsid w:val="005556DF"/>
    <w:rsid w:val="00576D77"/>
    <w:rsid w:val="005D6DE7"/>
    <w:rsid w:val="00601FD0"/>
    <w:rsid w:val="00684B8F"/>
    <w:rsid w:val="006B1384"/>
    <w:rsid w:val="007D6C81"/>
    <w:rsid w:val="008B0E0F"/>
    <w:rsid w:val="008F6CE2"/>
    <w:rsid w:val="009A1D4C"/>
    <w:rsid w:val="00DB31DC"/>
    <w:rsid w:val="00DD5A1F"/>
    <w:rsid w:val="00E02631"/>
    <w:rsid w:val="00ED185E"/>
    <w:rsid w:val="00F11CDD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155"/>
  <w15:chartTrackingRefBased/>
  <w15:docId w15:val="{D12C0F58-CE04-420D-B0A0-44E65C1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55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mdenc_000</dc:creator>
  <cp:keywords/>
  <dc:description/>
  <cp:lastModifiedBy>Stetson</cp:lastModifiedBy>
  <cp:revision>20</cp:revision>
  <dcterms:created xsi:type="dcterms:W3CDTF">2016-05-29T22:48:00Z</dcterms:created>
  <dcterms:modified xsi:type="dcterms:W3CDTF">2018-10-04T04:46:00Z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